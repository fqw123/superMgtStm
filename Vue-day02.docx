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</w:pPr>
      <w:r>
        <w:rPr>
          <w:rFonts w:hint="eastAsia"/>
        </w:rPr>
        <w:t>课程介绍</w:t>
      </w:r>
    </w:p>
    <w:p>
      <w:pPr>
        <w:numPr>
          <w:ilvl w:val="0"/>
          <w:numId w:val="2"/>
        </w:numPr>
        <w:ind w:left="840"/>
        <w:rPr>
          <w:rFonts w:ascii="Arial" w:hAnsi="Arial" w:eastAsia="微软雅黑" w:cs="Arial"/>
          <w:szCs w:val="21"/>
        </w:rPr>
      </w:pPr>
      <w:r>
        <w:rPr>
          <w:rFonts w:ascii="Arial" w:hAnsi="Arial" w:eastAsia="微软雅黑" w:cs="Arial"/>
          <w:szCs w:val="21"/>
        </w:rPr>
        <w:t>1.</w:t>
      </w:r>
      <w:r>
        <w:rPr>
          <w:rFonts w:hint="eastAsia" w:ascii="Arial" w:hAnsi="Arial" w:eastAsia="微软雅黑" w:cs="Arial"/>
          <w:szCs w:val="21"/>
          <w:lang w:val="en-US" w:eastAsia="zh-CN"/>
        </w:rPr>
        <w:t xml:space="preserve"> </w:t>
      </w:r>
      <w:r>
        <w:rPr>
          <w:rFonts w:ascii="Arial" w:hAnsi="Arial" w:eastAsia="微软雅黑" w:cs="Arial"/>
          <w:szCs w:val="21"/>
        </w:rPr>
        <w:t>组件</w:t>
      </w:r>
      <w:r>
        <w:rPr>
          <w:rFonts w:hint="eastAsia" w:ascii="Arial" w:hAnsi="Arial" w:eastAsia="微软雅黑" w:cs="Arial"/>
          <w:szCs w:val="21"/>
        </w:rPr>
        <w:t>(掌握)</w:t>
      </w:r>
    </w:p>
    <w:p>
      <w:pPr>
        <w:numPr>
          <w:ilvl w:val="0"/>
          <w:numId w:val="2"/>
        </w:numPr>
        <w:ind w:left="840"/>
        <w:rPr>
          <w:rFonts w:ascii="Arial" w:hAnsi="Arial" w:eastAsia="微软雅黑" w:cs="Arial"/>
          <w:szCs w:val="21"/>
        </w:rPr>
      </w:pPr>
      <w:r>
        <w:rPr>
          <w:rFonts w:ascii="Arial" w:hAnsi="Arial" w:eastAsia="微软雅黑" w:cs="Arial"/>
          <w:szCs w:val="21"/>
        </w:rPr>
        <w:t xml:space="preserve">2. </w:t>
      </w:r>
      <w:r>
        <w:rPr>
          <w:rFonts w:hint="eastAsia" w:ascii="Arial" w:hAnsi="Arial" w:eastAsia="微软雅黑" w:cs="Arial"/>
          <w:szCs w:val="21"/>
        </w:rPr>
        <w:t>路由 (掌握)</w:t>
      </w:r>
    </w:p>
    <w:p>
      <w:pPr>
        <w:numPr>
          <w:ilvl w:val="0"/>
          <w:numId w:val="2"/>
        </w:numPr>
        <w:ind w:left="840"/>
        <w:rPr>
          <w:rFonts w:ascii="Arial" w:hAnsi="Arial" w:eastAsia="微软雅黑" w:cs="Arial"/>
          <w:szCs w:val="21"/>
        </w:rPr>
      </w:pPr>
      <w:r>
        <w:rPr>
          <w:rFonts w:ascii="Arial" w:hAnsi="Arial" w:eastAsia="微软雅黑" w:cs="Arial"/>
          <w:szCs w:val="21"/>
        </w:rPr>
        <w:t>3.</w:t>
      </w:r>
      <w:r>
        <w:rPr>
          <w:rFonts w:hint="eastAsia" w:ascii="Arial" w:hAnsi="Arial" w:eastAsia="微软雅黑" w:cs="Arial"/>
          <w:szCs w:val="21"/>
          <w:lang w:val="en-US" w:eastAsia="zh-CN"/>
        </w:rPr>
        <w:t xml:space="preserve"> </w:t>
      </w:r>
      <w:r>
        <w:rPr>
          <w:rFonts w:ascii="Arial" w:hAnsi="Arial" w:eastAsia="微软雅黑" w:cs="Arial"/>
          <w:szCs w:val="21"/>
        </w:rPr>
        <w:t>v</w:t>
      </w:r>
      <w:r>
        <w:rPr>
          <w:rFonts w:hint="eastAsia" w:ascii="Arial" w:hAnsi="Arial" w:eastAsia="微软雅黑" w:cs="Arial"/>
          <w:szCs w:val="21"/>
        </w:rPr>
        <w:t>ue</w:t>
      </w:r>
      <w:r>
        <w:rPr>
          <w:rFonts w:ascii="Arial" w:hAnsi="Arial" w:eastAsia="微软雅黑" w:cs="Arial"/>
          <w:szCs w:val="21"/>
        </w:rPr>
        <w:t>-cli</w:t>
      </w:r>
      <w:r>
        <w:rPr>
          <w:rFonts w:hint="eastAsia" w:ascii="Arial" w:hAnsi="Arial" w:eastAsia="微软雅黑" w:cs="Arial"/>
          <w:szCs w:val="21"/>
          <w:lang w:val="en-US" w:eastAsia="zh-CN"/>
        </w:rPr>
        <w:t>-脚手架</w:t>
      </w:r>
    </w:p>
    <w:p>
      <w:pPr>
        <w:numPr>
          <w:ilvl w:val="0"/>
          <w:numId w:val="2"/>
        </w:numPr>
        <w:ind w:left="840"/>
        <w:rPr>
          <w:rFonts w:ascii="Arial" w:hAnsi="Arial" w:eastAsia="微软雅黑" w:cs="Arial"/>
          <w:szCs w:val="21"/>
        </w:rPr>
      </w:pPr>
      <w:r>
        <w:rPr>
          <w:rFonts w:hint="eastAsia" w:ascii="Arial" w:hAnsi="Arial" w:eastAsia="微软雅黑" w:cs="Arial"/>
          <w:szCs w:val="21"/>
          <w:lang w:val="en-US" w:eastAsia="zh-CN"/>
        </w:rPr>
        <w:t>4. ElementUI</w:t>
      </w:r>
    </w:p>
    <w:p>
      <w:pPr>
        <w:pStyle w:val="29"/>
      </w:pPr>
      <w:r>
        <w:rPr>
          <w:rFonts w:hint="eastAsia"/>
        </w:rPr>
        <w:t>组件</w:t>
      </w:r>
    </w:p>
    <w:p>
      <w:pPr>
        <w:pStyle w:val="31"/>
        <w:ind w:right="210"/>
      </w:pPr>
      <w:r>
        <w:rPr>
          <w:rFonts w:hint="eastAsia"/>
        </w:rPr>
        <w:t>什么是组件呢?</w:t>
      </w:r>
    </w:p>
    <w:p>
      <w:pPr>
        <w:pStyle w:val="37"/>
      </w:pPr>
      <w:r>
        <w:rPr>
          <w:rFonts w:hint="eastAsia"/>
        </w:rPr>
        <w:t xml:space="preserve">  组件 (Component) 是 Vue.js 最强大的功能之一。组件可以扩展 HTML 元素，封装可重用的代码。在较高层面上，组件是自定义元素，Vue.js 的编译器为它添加特殊功能。在有些情况下，组件也可以表现为用 is 特性进行了扩展的原生 HTML 元素。</w:t>
      </w:r>
    </w:p>
    <w:p>
      <w:pPr>
        <w:pStyle w:val="37"/>
      </w:pP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总结:</w:t>
      </w:r>
    </w:p>
    <w:p>
      <w:pPr>
        <w:pStyle w:val="18"/>
        <w:shd w:val="clear" w:color="auto" w:fill="FFFFFF"/>
        <w:rPr>
          <w:color w:val="0000FF"/>
        </w:rPr>
      </w:pPr>
      <w:r>
        <w:rPr>
          <w:rFonts w:hint="eastAsia"/>
          <w:color w:val="0000FF"/>
        </w:rPr>
        <w:t xml:space="preserve">   组件是用来完成特点功能的一个自定义的HTML标签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 xml:space="preserve"> 例如:</w:t>
      </w:r>
    </w:p>
    <w:p>
      <w:pPr>
        <w:widowControl/>
        <w:numPr>
          <w:ilvl w:val="0"/>
          <w:numId w:val="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&lt;body&gt;</w:t>
      </w:r>
    </w:p>
    <w:p>
      <w:pPr>
        <w:widowControl/>
        <w:numPr>
          <w:ilvl w:val="0"/>
          <w:numId w:val="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&lt;mytag&gt;&lt;/mytag&gt;</w:t>
      </w:r>
    </w:p>
    <w:p>
      <w:pPr>
        <w:widowControl/>
        <w:numPr>
          <w:ilvl w:val="0"/>
          <w:numId w:val="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&lt;/body&gt;</w:t>
      </w: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注意: mytag就是一个组件,</w:t>
      </w:r>
      <w:r>
        <w:rPr>
          <w:color w:val="000000"/>
        </w:rPr>
        <w:t xml:space="preserve"> 该组件</w:t>
      </w:r>
      <w:r>
        <w:rPr>
          <w:rFonts w:hint="eastAsia"/>
          <w:color w:val="000000"/>
        </w:rPr>
        <w:t>必须通过Vue为mytag赋予一定的功能</w:t>
      </w:r>
    </w:p>
    <w:p>
      <w:pPr>
        <w:pStyle w:val="31"/>
        <w:ind w:right="210"/>
      </w:pPr>
      <w:r>
        <w:t>组件的作用</w:t>
      </w: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组件是对特点功能代码(html</w:t>
      </w:r>
      <w:r>
        <w:rPr>
          <w:color w:val="000000"/>
        </w:rPr>
        <w:t>,css,js</w:t>
      </w:r>
      <w:r>
        <w:rPr>
          <w:rFonts w:hint="eastAsia"/>
          <w:color w:val="000000"/>
        </w:rPr>
        <w:t>)的封装, 通过组件的名字可以重复利用该组件中的代码.</w:t>
      </w: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pStyle w:val="31"/>
        <w:ind w:right="210"/>
      </w:pPr>
      <w:r>
        <w:t>组件分类</w:t>
      </w: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全局组件和局部组件</w:t>
      </w:r>
    </w:p>
    <w:p>
      <w:pPr>
        <w:pStyle w:val="33"/>
        <w:ind w:right="210"/>
      </w:pPr>
      <w:r>
        <w:t>全局组件</w:t>
      </w: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1全局组件的语法: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</w:t>
      </w:r>
      <w:r>
        <w:rPr>
          <w:rStyle w:val="45"/>
          <w:rFonts w:hint="eastAsia"/>
        </w:rPr>
        <w:t xml:space="preserve"> Vue.component("自定义标签的名字",{配置对象})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color w:val="000000"/>
        </w:rPr>
        <w:t>2</w:t>
      </w:r>
      <w:r>
        <w:rPr>
          <w:rFonts w:hint="eastAsia"/>
          <w:color w:val="000000"/>
        </w:rPr>
        <w:t>. 全局组件的特点: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>2</w:t>
      </w:r>
      <w:r>
        <w:rPr>
          <w:rFonts w:hint="eastAsia"/>
          <w:color w:val="000000"/>
        </w:rPr>
        <w:t>.1  全局组件可以在任何被挂着的标签中使用.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>2</w:t>
      </w:r>
      <w:r>
        <w:rPr>
          <w:rFonts w:hint="eastAsia"/>
          <w:color w:val="000000"/>
        </w:rPr>
        <w:t>.2  全局组件的配置对象中必须包含template属性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color w:val="000000"/>
        </w:rPr>
        <w:t>3</w:t>
      </w:r>
      <w:r>
        <w:rPr>
          <w:rFonts w:hint="eastAsia"/>
          <w:color w:val="000000"/>
        </w:rPr>
        <w:t>. 注意事项: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template中的html必须在一个标签中. 仅且只能有一个根节点.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color w:val="000000"/>
        </w:rPr>
        <w:t>4</w:t>
      </w:r>
      <w:r>
        <w:rPr>
          <w:rFonts w:hint="eastAsia"/>
          <w:color w:val="000000"/>
        </w:rPr>
        <w:t>. 全局组件应用场景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如果该组件的特定功能需要在任何被挂着的标签中使用. 推荐使用全局组件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&lt;mycomponent1&gt;&lt;/mycomponent1&gt;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&lt;mycomponent2&gt;&lt;/mycomponent2&gt;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app1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&lt;mycomponent1&gt;&lt;/mycomponent1&gt;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&lt;mycomponent2&gt;&lt;/mycomponent2&gt;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8000"/>
          <w:sz w:val="18"/>
          <w:szCs w:val="18"/>
        </w:rPr>
        <w:t>//&gt;&gt;1. 定义第一个全局组件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Vue.component("</w:t>
      </w:r>
      <w:r>
        <w:rPr>
          <w:color w:val="8B0000"/>
          <w:sz w:val="18"/>
          <w:szCs w:val="18"/>
        </w:rPr>
        <w:t>mycomponent1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 : "</w:t>
      </w:r>
      <w:r>
        <w:rPr>
          <w:color w:val="8B0000"/>
          <w:sz w:val="18"/>
          <w:szCs w:val="18"/>
        </w:rPr>
        <w:t>&lt;h1&gt;这是第一个全局组件&lt;/h1&gt;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8000"/>
          <w:sz w:val="18"/>
          <w:szCs w:val="18"/>
        </w:rPr>
        <w:t>//&gt;&gt;2. 定义第二个全局组件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component2Config = {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 : "</w:t>
      </w:r>
      <w:r>
        <w:rPr>
          <w:color w:val="8B0000"/>
          <w:sz w:val="18"/>
          <w:szCs w:val="18"/>
        </w:rPr>
        <w:t>&lt;h1&gt;这是第二个全局组件&lt;/h1&gt;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Vue.component("</w:t>
      </w:r>
      <w:r>
        <w:rPr>
          <w:color w:val="8B0000"/>
          <w:sz w:val="18"/>
          <w:szCs w:val="18"/>
        </w:rPr>
        <w:t>mycomponent2</w:t>
      </w:r>
      <w:r>
        <w:rPr>
          <w:sz w:val="18"/>
          <w:szCs w:val="18"/>
        </w:rPr>
        <w:t>",component2Config);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data: {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app1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#app1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data: {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>
      <w:pPr>
        <w:pStyle w:val="33"/>
        <w:ind w:right="210"/>
      </w:pPr>
      <w:r>
        <w:t>局部组件</w:t>
      </w:r>
    </w:p>
    <w:p>
      <w:pPr>
        <w:pStyle w:val="18"/>
        <w:shd w:val="clear" w:color="auto" w:fill="FFFFFF"/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. 局部语法: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var app = new Vue({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el: "#app",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data: {},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components :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"局部组件的名字1" : {组件的配置对象}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"局部组件的名字2" : {组件的配置对象}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});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color w:val="000000"/>
        </w:rPr>
        <w:t>2</w:t>
      </w:r>
      <w:r>
        <w:rPr>
          <w:rFonts w:hint="eastAsia"/>
          <w:color w:val="000000"/>
        </w:rPr>
        <w:t>. 局部组件的特点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局部组件只能够在所挂载的标签中使用.</w:t>
      </w: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app1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&lt;mycomponent&gt;&lt;/mycomponent&gt;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app2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&lt;mycomponent&gt;&lt;/mycomponent&gt;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8000"/>
          <w:sz w:val="18"/>
          <w:szCs w:val="18"/>
        </w:rPr>
        <w:t>//&gt;&gt;1. 在id=app1挂载的实例的components中定义局部组件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app1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#app1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data: {},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components : {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"</w:t>
      </w:r>
      <w:r>
        <w:rPr>
          <w:color w:val="8B0000"/>
          <w:sz w:val="18"/>
          <w:szCs w:val="18"/>
        </w:rPr>
        <w:t>mycomponent</w:t>
      </w:r>
      <w:r>
        <w:rPr>
          <w:sz w:val="18"/>
          <w:szCs w:val="18"/>
        </w:rPr>
        <w:t>" : {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template : "</w:t>
      </w:r>
      <w:r>
        <w:rPr>
          <w:color w:val="8B0000"/>
          <w:sz w:val="18"/>
          <w:szCs w:val="18"/>
        </w:rPr>
        <w:t>&lt;h1&gt;这是一个局部组件&lt;/h1&gt;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8000"/>
          <w:sz w:val="18"/>
          <w:szCs w:val="18"/>
        </w:rPr>
        <w:t>//&gt;&gt;2. 在id=app2的标签中是不能够使用上面app2对象的局部组件.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app2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#app2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data: {}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>
      <w:pPr>
        <w:pStyle w:val="31"/>
        <w:ind w:right="210"/>
      </w:pPr>
      <w:r>
        <w:t>组件使用两种HTML模板</w:t>
      </w: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两种方式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1 直接在template属性写上html代码字符串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template: "html代码的字符串"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2 将当前网页中的html标签作为模板代码 (大量的HTML不用拼装HTML字符串)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a. 在网页中定义template标签或者script标签包含模板中需要的html模板代码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</w:t>
      </w:r>
      <w:r>
        <w:rPr>
          <w:rFonts w:hint="eastAsia"/>
          <w:i/>
          <w:iCs/>
          <w:color w:val="808080"/>
        </w:rPr>
        <w:t>&lt;!--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&lt;template id="mytemplate"&gt;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    &lt;h1&gt;template标签中的html&lt;/h1&gt;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&lt;/template&gt;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&lt;script type="text/template" id="mytemplate"&gt;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    &lt;h1&gt;template标签中的html&lt;/h1&gt;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&lt;/script&gt;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--&gt;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</w:t>
      </w:r>
      <w:r>
        <w:rPr>
          <w:rFonts w:hint="eastAsia"/>
          <w:color w:val="000000"/>
        </w:rPr>
        <w:t>b. template属性上使用上门的html模板代码.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</w:t>
      </w:r>
      <w:r>
        <w:rPr>
          <w:rFonts w:hint="eastAsia"/>
          <w:i/>
          <w:iCs/>
          <w:color w:val="808080"/>
        </w:rPr>
        <w:t>&lt;!--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"mycomponent2":{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      template: "#mytemplate" ,  #代表找到对应的html代码作为当前组件的模板代码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}--&gt;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</w:t>
      </w:r>
      <w:r>
        <w:rPr>
          <w:i/>
          <w:iCs/>
          <w:color w:val="808080"/>
        </w:rPr>
        <w:t xml:space="preserve">  </w:t>
      </w:r>
      <w:r>
        <w:rPr>
          <w:rFonts w:hint="eastAsia"/>
          <w:color w:val="000000"/>
        </w:rPr>
        <w:t>3.注意事项: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如果是script的话建议加上 type="text/template"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div id="</w:t>
      </w:r>
      <w:r>
        <w:rPr>
          <w:color w:val="8B0000"/>
          <w:sz w:val="18"/>
          <w:szCs w:val="18"/>
        </w:rPr>
        <w:t>app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&lt;mycomponent1&gt;&lt;/mycomponent1&gt;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&lt;mycomponent2&gt;&lt;/mycomponent2&gt;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&lt;mycomponent3&gt;&lt;/mycomponent3&gt;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&lt;template id="</w:t>
      </w:r>
      <w:r>
        <w:rPr>
          <w:color w:val="8B0000"/>
          <w:sz w:val="18"/>
          <w:szCs w:val="18"/>
        </w:rPr>
        <w:t>mytemplate2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&lt;h1&gt;template标签中的html&lt;/h1&gt;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&lt;/template&gt;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text/template</w:t>
      </w:r>
      <w:r>
        <w:rPr>
          <w:sz w:val="18"/>
          <w:szCs w:val="18"/>
        </w:rPr>
        <w:t>" id="</w:t>
      </w:r>
      <w:r>
        <w:rPr>
          <w:color w:val="8B0000"/>
          <w:sz w:val="18"/>
          <w:szCs w:val="18"/>
        </w:rPr>
        <w:t>mytemplate3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&lt;h1&gt;script标签中的html&lt;/h1&gt;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data: {},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components:{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"</w:t>
      </w:r>
      <w:r>
        <w:rPr>
          <w:color w:val="8B0000"/>
          <w:sz w:val="18"/>
          <w:szCs w:val="18"/>
        </w:rPr>
        <w:t>mycomponent1</w:t>
      </w:r>
      <w:r>
        <w:rPr>
          <w:sz w:val="18"/>
          <w:szCs w:val="18"/>
        </w:rPr>
        <w:t>":{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template: "</w:t>
      </w:r>
      <w:r>
        <w:rPr>
          <w:color w:val="8B0000"/>
          <w:sz w:val="18"/>
          <w:szCs w:val="18"/>
        </w:rPr>
        <w:t>&lt;h1&gt;这是html标签代码字符串&lt;/h1&gt;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},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"</w:t>
      </w:r>
      <w:r>
        <w:rPr>
          <w:color w:val="8B0000"/>
          <w:sz w:val="18"/>
          <w:szCs w:val="18"/>
        </w:rPr>
        <w:t>mycomponent2</w:t>
      </w:r>
      <w:r>
        <w:rPr>
          <w:sz w:val="18"/>
          <w:szCs w:val="18"/>
        </w:rPr>
        <w:t>":{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template: "</w:t>
      </w:r>
      <w:r>
        <w:rPr>
          <w:color w:val="8B0000"/>
          <w:sz w:val="18"/>
          <w:szCs w:val="18"/>
        </w:rPr>
        <w:t>#mytemplate2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},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"</w:t>
      </w:r>
      <w:r>
        <w:rPr>
          <w:color w:val="8B0000"/>
          <w:sz w:val="18"/>
          <w:szCs w:val="18"/>
        </w:rPr>
        <w:t>mycomponent3</w:t>
      </w:r>
      <w:r>
        <w:rPr>
          <w:sz w:val="18"/>
          <w:szCs w:val="18"/>
        </w:rPr>
        <w:t>":{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template: "</w:t>
      </w:r>
      <w:r>
        <w:rPr>
          <w:color w:val="8B0000"/>
          <w:sz w:val="18"/>
          <w:szCs w:val="18"/>
        </w:rPr>
        <w:t>#mytemplate3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>
      <w:pPr>
        <w:pStyle w:val="31"/>
        <w:ind w:right="210"/>
      </w:pPr>
      <w:r>
        <w:t>组件中的数据</w:t>
      </w:r>
      <w:r>
        <w:rPr>
          <w:rFonts w:hint="eastAsia"/>
        </w:rPr>
        <w:t>必须是函数</w:t>
      </w: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1.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组件中数据的定义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语法: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"组件的名字":{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template: "",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data : function(){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return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  键1:值1,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  键2:值2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color w:val="000000"/>
        </w:rPr>
        <w:t>2</w:t>
      </w:r>
      <w:r>
        <w:rPr>
          <w:rFonts w:hint="eastAsia"/>
          <w:color w:val="000000"/>
        </w:rPr>
        <w:t>.注意事项: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2</w:t>
      </w:r>
      <w:r>
        <w:rPr>
          <w:rFonts w:hint="eastAsia"/>
          <w:color w:val="000000"/>
        </w:rPr>
        <w:t>.1  data数据只能够以函数的形式返回,因为函数中可用写其他的业务代码</w:t>
      </w:r>
      <w:r>
        <w:rPr>
          <w:color w:val="000000"/>
        </w:rPr>
        <w:br w:type="textWrapping"/>
      </w:r>
      <w:r>
        <w:rPr>
          <w:rFonts w:hint="eastAsia"/>
          <w:color w:val="000000"/>
        </w:rPr>
        <w:t xml:space="preserve">    2.</w:t>
      </w:r>
      <w:r>
        <w:rPr>
          <w:color w:val="000000"/>
        </w:rPr>
        <w:t xml:space="preserve">2  </w:t>
      </w:r>
      <w:r>
        <w:rPr>
          <w:rFonts w:hint="eastAsia"/>
          <w:color w:val="000000"/>
        </w:rPr>
        <w:t>只能够在各自的组件模板中使用各自的组件中的data数据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2</w:t>
      </w:r>
      <w:r>
        <w:rPr>
          <w:rFonts w:hint="eastAsia"/>
          <w:color w:val="000000"/>
        </w:rPr>
        <w:t>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 Vue对象中的数据不能够在组件中使用.  组件的数据也不能够在挂载的html标签上使用.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{{message}}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&lt;mycomponent1&gt;&lt;/mycomponent1&gt;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&lt;mycomponent2&gt;&lt;/mycomponent2&gt;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&lt;mycomponent3&gt;&lt;/mycomponent3&gt;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&lt;template id="</w:t>
      </w:r>
      <w:r>
        <w:rPr>
          <w:color w:val="8B0000"/>
          <w:sz w:val="18"/>
          <w:szCs w:val="18"/>
        </w:rPr>
        <w:t>mytemplate2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&lt;h1&gt;template标签中的html--- {{message}}&lt;/h1&gt;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&lt;/template&gt;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text/template</w:t>
      </w:r>
      <w:r>
        <w:rPr>
          <w:sz w:val="18"/>
          <w:szCs w:val="18"/>
        </w:rPr>
        <w:t>" id="</w:t>
      </w:r>
      <w:r>
        <w:rPr>
          <w:color w:val="8B0000"/>
          <w:sz w:val="18"/>
          <w:szCs w:val="18"/>
        </w:rPr>
        <w:t>mytemplate3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&lt;h1&gt;script标签中的html--- {{message}}&lt;/h1&gt;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data: 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message: "</w:t>
      </w:r>
      <w:r>
        <w:rPr>
          <w:color w:val="8B0000"/>
          <w:sz w:val="18"/>
          <w:szCs w:val="18"/>
        </w:rPr>
        <w:t>这是app中的data数据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},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components:{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"</w:t>
      </w:r>
      <w:r>
        <w:rPr>
          <w:color w:val="8B0000"/>
          <w:sz w:val="18"/>
          <w:szCs w:val="18"/>
        </w:rPr>
        <w:t>mycomponent1</w:t>
      </w:r>
      <w:r>
        <w:rPr>
          <w:sz w:val="18"/>
          <w:szCs w:val="18"/>
        </w:rPr>
        <w:t>":{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template: "</w:t>
      </w:r>
      <w:r>
        <w:rPr>
          <w:color w:val="8B0000"/>
          <w:sz w:val="18"/>
          <w:szCs w:val="18"/>
        </w:rPr>
        <w:t>&lt;h1&gt;这是html标签代码字符串---{{message}}&lt;/h1&gt;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data :</w:t>
      </w:r>
      <w:r>
        <w:rPr>
          <w:color w:val="0000FF"/>
          <w:sz w:val="18"/>
          <w:szCs w:val="18"/>
        </w:rPr>
        <w:t>function</w:t>
      </w:r>
      <w:r>
        <w:rPr>
          <w:sz w:val="18"/>
          <w:szCs w:val="18"/>
        </w:rPr>
        <w:t xml:space="preserve"> () 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    message:"</w:t>
      </w:r>
      <w:r>
        <w:rPr>
          <w:color w:val="8B0000"/>
          <w:sz w:val="18"/>
          <w:szCs w:val="18"/>
        </w:rPr>
        <w:t>组件mycomponent1中的数据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}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}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},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"</w:t>
      </w:r>
      <w:r>
        <w:rPr>
          <w:color w:val="8B0000"/>
          <w:sz w:val="18"/>
          <w:szCs w:val="18"/>
        </w:rPr>
        <w:t>mycomponent2</w:t>
      </w:r>
      <w:r>
        <w:rPr>
          <w:sz w:val="18"/>
          <w:szCs w:val="18"/>
        </w:rPr>
        <w:t>":{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template: "</w:t>
      </w:r>
      <w:r>
        <w:rPr>
          <w:color w:val="8B0000"/>
          <w:sz w:val="18"/>
          <w:szCs w:val="18"/>
        </w:rPr>
        <w:t>#mytemplate2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data :</w:t>
      </w:r>
      <w:r>
        <w:rPr>
          <w:color w:val="0000FF"/>
          <w:sz w:val="18"/>
          <w:szCs w:val="18"/>
        </w:rPr>
        <w:t>function</w:t>
      </w:r>
      <w:r>
        <w:rPr>
          <w:sz w:val="18"/>
          <w:szCs w:val="18"/>
        </w:rPr>
        <w:t xml:space="preserve"> () 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    message:"</w:t>
      </w:r>
      <w:r>
        <w:rPr>
          <w:color w:val="8B0000"/>
          <w:sz w:val="18"/>
          <w:szCs w:val="18"/>
        </w:rPr>
        <w:t>组件mycomponent2中的数据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}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}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},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"</w:t>
      </w:r>
      <w:r>
        <w:rPr>
          <w:color w:val="8B0000"/>
          <w:sz w:val="18"/>
          <w:szCs w:val="18"/>
        </w:rPr>
        <w:t>mycomponent3</w:t>
      </w:r>
      <w:r>
        <w:rPr>
          <w:sz w:val="18"/>
          <w:szCs w:val="18"/>
        </w:rPr>
        <w:t>":{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template: "</w:t>
      </w:r>
      <w:r>
        <w:rPr>
          <w:color w:val="8B0000"/>
          <w:sz w:val="18"/>
          <w:szCs w:val="18"/>
        </w:rPr>
        <w:t>#mytemplate3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data :</w:t>
      </w:r>
      <w:r>
        <w:rPr>
          <w:color w:val="0000FF"/>
          <w:sz w:val="18"/>
          <w:szCs w:val="18"/>
        </w:rPr>
        <w:t>function</w:t>
      </w:r>
      <w:r>
        <w:rPr>
          <w:sz w:val="18"/>
          <w:szCs w:val="18"/>
        </w:rPr>
        <w:t xml:space="preserve"> () 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    message:"</w:t>
      </w:r>
      <w:r>
        <w:rPr>
          <w:color w:val="8B0000"/>
          <w:sz w:val="18"/>
          <w:szCs w:val="18"/>
        </w:rPr>
        <w:t>组件mycomponent3中的数据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}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}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pStyle w:val="31"/>
        <w:ind w:right="210"/>
      </w:pPr>
      <w:r>
        <w:t>组件中使用引用数据的问题</w:t>
      </w:r>
    </w:p>
    <w:p>
      <w:pPr>
        <w:pStyle w:val="18"/>
        <w:shd w:val="clear" w:color="auto" w:fill="FFFFFF"/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. 注意事项: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1</w:t>
      </w:r>
      <w:r>
        <w:rPr>
          <w:rFonts w:hint="eastAsia"/>
          <w:color w:val="000000"/>
        </w:rPr>
        <w:t>.1 当组件返回一个全新的对象时, 组件在每次使用时都会使用各自的数据对象.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1</w:t>
      </w:r>
      <w:r>
        <w:rPr>
          <w:rFonts w:hint="eastAsia"/>
          <w:color w:val="000000"/>
        </w:rPr>
        <w:t>.2 当组件返回一个引用的已经存在的对象时, 每个组件都会公用同一个数据对象.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&lt;mycomponent&gt;&lt;/mycomponent&gt;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&lt;mycomponent&gt;&lt;/mycomponent&gt;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&lt;mycomponent&gt;&lt;/mycomponent&gt;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&lt;mycomponent&gt;&lt;/mycomponent&gt;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&lt;template id="</w:t>
      </w:r>
      <w:r>
        <w:rPr>
          <w:color w:val="8B0000"/>
          <w:sz w:val="18"/>
          <w:szCs w:val="18"/>
        </w:rPr>
        <w:t>mytemplate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&lt;button @click="</w:t>
      </w:r>
      <w:r>
        <w:rPr>
          <w:color w:val="8B0000"/>
          <w:sz w:val="18"/>
          <w:szCs w:val="18"/>
        </w:rPr>
        <w:t>counter++</w:t>
      </w:r>
      <w:r>
        <w:rPr>
          <w:sz w:val="18"/>
          <w:szCs w:val="18"/>
        </w:rPr>
        <w:t>"&gt;{{counter}}&lt;/button&gt;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&lt;/template&gt;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data ={ counter: 1};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components: {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"</w:t>
      </w:r>
      <w:r>
        <w:rPr>
          <w:color w:val="8B0000"/>
          <w:sz w:val="18"/>
          <w:szCs w:val="18"/>
        </w:rPr>
        <w:t>mycomponent</w:t>
      </w:r>
      <w:r>
        <w:rPr>
          <w:sz w:val="18"/>
          <w:szCs w:val="18"/>
        </w:rPr>
        <w:t>": {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template: "</w:t>
      </w:r>
      <w:r>
        <w:rPr>
          <w:color w:val="8B0000"/>
          <w:sz w:val="18"/>
          <w:szCs w:val="18"/>
        </w:rPr>
        <w:t>#mytemplate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color w:val="008000"/>
          <w:sz w:val="18"/>
          <w:szCs w:val="18"/>
        </w:rPr>
      </w:pPr>
      <w:r>
        <w:rPr>
          <w:sz w:val="18"/>
          <w:szCs w:val="18"/>
        </w:rPr>
        <w:t>                </w:t>
      </w:r>
      <w:r>
        <w:rPr>
          <w:color w:val="008000"/>
          <w:sz w:val="18"/>
          <w:szCs w:val="18"/>
        </w:rPr>
        <w:t>/*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                该data函数在组件被每次使用时都返回一个全新的对象.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                data: function () {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                        return {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                            counter: 1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                        }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color w:val="008000"/>
          <w:sz w:val="18"/>
          <w:szCs w:val="18"/>
        </w:rPr>
        <w:t>                },*/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</w:t>
      </w:r>
      <w:r>
        <w:rPr>
          <w:color w:val="008000"/>
          <w:sz w:val="18"/>
          <w:szCs w:val="18"/>
        </w:rPr>
        <w:t>//该data函数在组件被每次使用时公用同一个数据对象.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                data: </w:t>
      </w:r>
      <w:r>
        <w:rPr>
          <w:color w:val="0000FF"/>
          <w:sz w:val="18"/>
          <w:szCs w:val="18"/>
        </w:rPr>
        <w:t>function</w:t>
      </w:r>
      <w:r>
        <w:rPr>
          <w:sz w:val="18"/>
          <w:szCs w:val="18"/>
        </w:rPr>
        <w:t xml:space="preserve"> () {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data;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},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>
      <w:pPr>
        <w:pStyle w:val="31"/>
        <w:ind w:right="210"/>
      </w:pPr>
      <w:r>
        <w:t>组件的父子关系</w:t>
      </w:r>
    </w:p>
    <w:p>
      <w:pPr>
        <w:pStyle w:val="18"/>
        <w:shd w:val="clear" w:color="auto" w:fill="FFFFFF"/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. 语法: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Vue.component("父组件的名字",{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template: 'html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子组件名字</w:t>
      </w:r>
      <w:r>
        <w:rPr>
          <w:rFonts w:hint="eastAsia"/>
          <w:color w:val="000000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hd w:val="clear" w:color="auto" w:fill="EFEFEF"/>
        </w:rPr>
        <w:t>子组件名字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 xml:space="preserve">   html',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components :{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子组件的名字: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template : "子组件的模板"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定义在父组件中的组件叫做子组件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color w:val="000000"/>
        </w:rPr>
        <w:t>2</w:t>
      </w:r>
      <w:r>
        <w:rPr>
          <w:rFonts w:hint="eastAsia"/>
          <w:color w:val="000000"/>
        </w:rPr>
        <w:t>. 注意事项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2</w:t>
      </w:r>
      <w:r>
        <w:rPr>
          <w:rFonts w:hint="eastAsia"/>
          <w:color w:val="000000"/>
        </w:rPr>
        <w:t>.1 父子模板的html都可以是一个template标签或者script标签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2</w:t>
      </w:r>
      <w:r>
        <w:rPr>
          <w:rFonts w:hint="eastAsia"/>
          <w:color w:val="000000"/>
        </w:rPr>
        <w:t>.2 子组件只能够在父组件中使用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2</w:t>
      </w:r>
      <w:r>
        <w:rPr>
          <w:rFonts w:hint="eastAsia"/>
          <w:color w:val="000000"/>
        </w:rPr>
        <w:t>.3.这种写法也适用于局部组件.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4</w:t>
      </w:r>
      <w:r>
        <w:rPr>
          <w:rFonts w:hint="eastAsia"/>
          <w:color w:val="000000"/>
        </w:rPr>
        <w:t>.4.子组件中可以继续定义子组件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</w:t>
      </w:r>
      <w:r>
        <w:rPr>
          <w:color w:val="0000FF"/>
          <w:sz w:val="18"/>
          <w:szCs w:val="18"/>
        </w:rPr>
        <w:t>parent</w:t>
      </w:r>
      <w:r>
        <w:rPr>
          <w:sz w:val="18"/>
          <w:szCs w:val="18"/>
        </w:rPr>
        <w:t>&gt;&lt;/</w:t>
      </w:r>
      <w:r>
        <w:rPr>
          <w:color w:val="0000FF"/>
          <w:sz w:val="18"/>
          <w:szCs w:val="18"/>
        </w:rPr>
        <w:t>parent</w:t>
      </w:r>
      <w:r>
        <w:rPr>
          <w:sz w:val="18"/>
          <w:szCs w:val="18"/>
        </w:rPr>
        <w:t>&gt;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Vue.component("</w:t>
      </w:r>
      <w:r>
        <w:rPr>
          <w:color w:val="8B0000"/>
          <w:sz w:val="18"/>
          <w:szCs w:val="18"/>
        </w:rPr>
        <w:t>parent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template: "</w:t>
      </w:r>
      <w:r>
        <w:rPr>
          <w:color w:val="8B0000"/>
          <w:sz w:val="18"/>
          <w:szCs w:val="18"/>
        </w:rPr>
        <w:t>&lt;h1&gt;这是父模板 &lt;child&gt;&lt;/child&gt;&lt;/h1&gt;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components:{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child:{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template: "</w:t>
      </w:r>
      <w:r>
        <w:rPr>
          <w:color w:val="8B0000"/>
          <w:sz w:val="18"/>
          <w:szCs w:val="18"/>
        </w:rPr>
        <w:t>&lt;h1&gt;这是子模板&lt;/h1&gt;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>
      <w:pPr>
        <w:pStyle w:val="31"/>
        <w:ind w:right="210"/>
        <w:rPr>
          <w:kern w:val="0"/>
          <w:sz w:val="24"/>
          <w:szCs w:val="24"/>
        </w:rPr>
      </w:pPr>
      <w:r>
        <w:rPr>
          <w:rFonts w:hint="eastAsia"/>
        </w:rPr>
        <w:t>Vue应用中的数据给顶级组件</w:t>
      </w: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因为每个组件都是独立的. 相互不能够默认情况下相互不能够共享数据.</w:t>
      </w: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语法: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2.1 期望数据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Vue.component("mycompenent",{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props: ["期望数据的名字1", "期望数据的名字2"],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template: "{{期望数据的名字1}}   {{期望数据的名字2}}",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var app = new Vue({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el: "#app",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data :{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age :29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2.2 在Vue挂着的标签中为组件传递数据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mycompenent </w:t>
      </w:r>
      <w:r>
        <w:rPr>
          <w:rFonts w:hint="eastAsia"/>
          <w:b/>
          <w:bCs/>
          <w:color w:val="0000FF"/>
          <w:shd w:val="clear" w:color="auto" w:fill="EFEFEF"/>
        </w:rPr>
        <w:t>期望数据的名字1=</w:t>
      </w:r>
      <w:r>
        <w:rPr>
          <w:rFonts w:hint="eastAsia"/>
          <w:b/>
          <w:bCs/>
          <w:color w:val="008000"/>
          <w:shd w:val="clear" w:color="auto" w:fill="EFEFEF"/>
        </w:rPr>
        <w:t xml:space="preserve">"值1" </w:t>
      </w:r>
      <w:r>
        <w:rPr>
          <w:rFonts w:hint="eastAsia"/>
          <w:b/>
          <w:bCs/>
          <w:color w:val="0000FF"/>
          <w:shd w:val="clear" w:color="auto" w:fill="EFEFEF"/>
        </w:rPr>
        <w:t>:期望数据的名字1=</w:t>
      </w:r>
      <w:r>
        <w:rPr>
          <w:rFonts w:hint="eastAsia"/>
          <w:b/>
          <w:bCs/>
          <w:color w:val="008000"/>
          <w:shd w:val="clear" w:color="auto" w:fill="EFEFEF"/>
        </w:rPr>
        <w:t>"值2"</w:t>
      </w:r>
      <w:r>
        <w:rPr>
          <w:rFonts w:hint="eastAsia"/>
          <w:color w:val="000000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hd w:val="clear" w:color="auto" w:fill="EFEFEF"/>
        </w:rPr>
        <w:t>mycompenent</w:t>
      </w:r>
      <w:r>
        <w:rPr>
          <w:rFonts w:hint="eastAsia"/>
          <w:color w:val="000000"/>
          <w:shd w:val="clear" w:color="auto" w:fill="EFEFEF"/>
        </w:rPr>
        <w:t>&gt;</w:t>
      </w: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语法解释: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1. 子组件要显式地用 props 选项声明它预期的数据.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2. 在父组件中使用子组件时, 通过标签属性的形式传递过来. 标签的数据不能够使用功能{{}},只能够使用数据绑定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3. 如果属性是带有中划线的, 在props中一定要使用驼峰式的写法.</w:t>
      </w: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    &lt;mycompenent </w:t>
      </w:r>
      <w:r>
        <w:rPr>
          <w:color w:val="0000FF"/>
          <w:sz w:val="18"/>
          <w:szCs w:val="18"/>
        </w:rPr>
        <w:t>name</w:t>
      </w:r>
      <w:r>
        <w:rPr>
          <w:sz w:val="18"/>
          <w:szCs w:val="18"/>
        </w:rPr>
        <w:t>="</w:t>
      </w:r>
      <w:r>
        <w:rPr>
          <w:color w:val="8B0000"/>
          <w:sz w:val="18"/>
          <w:szCs w:val="18"/>
        </w:rPr>
        <w:t>小花</w:t>
      </w:r>
      <w:r>
        <w:rPr>
          <w:sz w:val="18"/>
          <w:szCs w:val="18"/>
        </w:rPr>
        <w:t>" :age="</w:t>
      </w:r>
      <w:r>
        <w:rPr>
          <w:color w:val="8B0000"/>
          <w:sz w:val="18"/>
          <w:szCs w:val="18"/>
        </w:rPr>
        <w:t>age</w:t>
      </w:r>
      <w:r>
        <w:rPr>
          <w:sz w:val="18"/>
          <w:szCs w:val="18"/>
        </w:rPr>
        <w:t>"&gt;&lt;/mycompenent&gt;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Vue.component("</w:t>
      </w:r>
      <w:r>
        <w:rPr>
          <w:color w:val="8B0000"/>
          <w:sz w:val="18"/>
          <w:szCs w:val="18"/>
        </w:rPr>
        <w:t>mycompenent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props: ["</w:t>
      </w:r>
      <w:r>
        <w:rPr>
          <w:color w:val="8B0000"/>
          <w:sz w:val="18"/>
          <w:szCs w:val="18"/>
        </w:rPr>
        <w:t>name</w:t>
      </w:r>
      <w:r>
        <w:rPr>
          <w:sz w:val="18"/>
          <w:szCs w:val="18"/>
        </w:rPr>
        <w:t>", "</w:t>
      </w:r>
      <w:r>
        <w:rPr>
          <w:color w:val="8B0000"/>
          <w:sz w:val="18"/>
          <w:szCs w:val="18"/>
        </w:rPr>
        <w:t>age</w:t>
      </w:r>
      <w:r>
        <w:rPr>
          <w:sz w:val="18"/>
          <w:szCs w:val="18"/>
        </w:rPr>
        <w:t>"],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template: "</w:t>
      </w:r>
      <w:r>
        <w:rPr>
          <w:color w:val="8B0000"/>
          <w:sz w:val="18"/>
          <w:szCs w:val="18"/>
        </w:rPr>
        <w:t>&lt;h1&gt;姓名: {{name}} 年龄:{{age}}&lt;/h1&gt;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data :{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age :29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>
      <w:pPr>
        <w:pStyle w:val="31"/>
        <w:ind w:right="210"/>
      </w:pPr>
      <w:r>
        <w:rPr>
          <w:rFonts w:hint="eastAsia"/>
        </w:rPr>
        <w:t>父组件的数据传递给子组件</w:t>
      </w: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语法: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Vue.component("父组件的名字",{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template: 'html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子组件名字 </w:t>
      </w:r>
      <w:r>
        <w:rPr>
          <w:rFonts w:hint="eastAsia"/>
          <w:b/>
          <w:bCs/>
          <w:color w:val="0000FF"/>
          <w:shd w:val="clear" w:color="auto" w:fill="EFEFEF"/>
        </w:rPr>
        <w:t>期望数据的名字1=</w:t>
      </w:r>
      <w:r>
        <w:rPr>
          <w:rFonts w:hint="eastAsia"/>
          <w:b/>
          <w:bCs/>
          <w:color w:val="008000"/>
          <w:shd w:val="clear" w:color="auto" w:fill="EFEFEF"/>
        </w:rPr>
        <w:t xml:space="preserve">"表达式" </w:t>
      </w:r>
      <w:r>
        <w:rPr>
          <w:rFonts w:hint="eastAsia"/>
          <w:b/>
          <w:bCs/>
          <w:color w:val="0000FF"/>
          <w:shd w:val="clear" w:color="auto" w:fill="EFEFEF"/>
        </w:rPr>
        <w:t>期望数据的名字2=</w:t>
      </w:r>
      <w:r>
        <w:rPr>
          <w:rFonts w:hint="eastAsia"/>
          <w:b/>
          <w:bCs/>
          <w:color w:val="008000"/>
          <w:shd w:val="clear" w:color="auto" w:fill="EFEFEF"/>
        </w:rPr>
        <w:t>"表达式"</w:t>
      </w:r>
      <w:r>
        <w:rPr>
          <w:rFonts w:hint="eastAsia"/>
          <w:color w:val="000000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hd w:val="clear" w:color="auto" w:fill="EFEFEF"/>
        </w:rPr>
        <w:t>子组件名字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 xml:space="preserve">   html',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components :{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子组件的名字: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props:["期望数据的名字1","期望数据的名字2"]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template : "子组件的模板"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语法解释: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1. 子组件要显式地用 props 选项声明它预期的数据.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2. 在父组件中使用子组件时, 通过标签属性的形式传递过来. 标签的数据不能够使用功能{{}},只能够使用数据绑定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3. 如果属性是带有中划线的, 在props中一定要使用驼峰式的写法.</w:t>
      </w: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tabs>
          <w:tab w:val="left" w:pos="420"/>
        </w:tabs>
        <w:rPr>
          <w:rFonts w:ascii="Arial" w:hAnsi="Arial" w:eastAsia="微软雅黑" w:cs="Arial"/>
          <w:szCs w:val="21"/>
        </w:rPr>
      </w:pP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</w:t>
      </w:r>
      <w:r>
        <w:rPr>
          <w:color w:val="0000FF"/>
          <w:sz w:val="18"/>
          <w:szCs w:val="18"/>
        </w:rPr>
        <w:t>parent</w:t>
      </w:r>
      <w:r>
        <w:rPr>
          <w:sz w:val="18"/>
          <w:szCs w:val="18"/>
        </w:rPr>
        <w:t>&gt;&lt;/</w:t>
      </w:r>
      <w:r>
        <w:rPr>
          <w:color w:val="0000FF"/>
          <w:sz w:val="18"/>
          <w:szCs w:val="18"/>
        </w:rPr>
        <w:t>parent</w:t>
      </w:r>
      <w:r>
        <w:rPr>
          <w:sz w:val="18"/>
          <w:szCs w:val="18"/>
        </w:rPr>
        <w:t>&gt;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Vue.component("</w:t>
      </w:r>
      <w:r>
        <w:rPr>
          <w:color w:val="8B0000"/>
          <w:sz w:val="18"/>
          <w:szCs w:val="18"/>
        </w:rPr>
        <w:t>parent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template: "</w:t>
      </w:r>
      <w:r>
        <w:rPr>
          <w:color w:val="8B0000"/>
          <w:sz w:val="18"/>
          <w:szCs w:val="18"/>
        </w:rPr>
        <w:t>&lt;h1&gt;这是父模板 &lt;child name='张三' :student-age='age'&gt;&lt;/child&gt;&lt;/h1&gt;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        data : </w:t>
      </w:r>
      <w:r>
        <w:rPr>
          <w:color w:val="0000FF"/>
          <w:sz w:val="18"/>
          <w:szCs w:val="18"/>
        </w:rPr>
        <w:t>function</w:t>
      </w:r>
      <w:r>
        <w:rPr>
          <w:sz w:val="18"/>
          <w:szCs w:val="18"/>
        </w:rPr>
        <w:t xml:space="preserve"> () {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{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age : 29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},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components:{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child:{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props:["</w:t>
      </w:r>
      <w:r>
        <w:rPr>
          <w:color w:val="8B0000"/>
          <w:sz w:val="18"/>
          <w:szCs w:val="18"/>
        </w:rPr>
        <w:t>name</w:t>
      </w:r>
      <w:r>
        <w:rPr>
          <w:sz w:val="18"/>
          <w:szCs w:val="18"/>
        </w:rPr>
        <w:t>","</w:t>
      </w:r>
      <w:r>
        <w:rPr>
          <w:color w:val="8B0000"/>
          <w:sz w:val="18"/>
          <w:szCs w:val="18"/>
        </w:rPr>
        <w:t>studentAge</w:t>
      </w:r>
      <w:r>
        <w:rPr>
          <w:sz w:val="18"/>
          <w:szCs w:val="18"/>
        </w:rPr>
        <w:t>"],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template: "</w:t>
      </w:r>
      <w:r>
        <w:rPr>
          <w:color w:val="8B0000"/>
          <w:sz w:val="18"/>
          <w:szCs w:val="18"/>
        </w:rPr>
        <w:t>&lt;h1&gt;这是子模板 姓名:{{name}} 年龄:{{studentAge}}&lt;/h1&gt;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console.log(app);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>
      <w:pPr>
        <w:widowControl/>
        <w:numPr>
          <w:ilvl w:val="0"/>
          <w:numId w:val="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tabs>
          <w:tab w:val="left" w:pos="720"/>
        </w:tabs>
        <w:spacing w:before="100" w:beforeAutospacing="1" w:after="100" w:afterAutospacing="1" w:line="360" w:lineRule="auto"/>
        <w:jc w:val="left"/>
        <w:rPr>
          <w:sz w:val="18"/>
          <w:szCs w:val="18"/>
        </w:rPr>
      </w:pPr>
      <w:r>
        <w:drawing>
          <wp:inline distT="0" distB="0" distL="114300" distR="114300">
            <wp:extent cx="6191250" cy="3518535"/>
            <wp:effectExtent l="0" t="0" r="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</w:pPr>
      <w:r>
        <w:t>路由</w:t>
      </w:r>
    </w:p>
    <w:p>
      <w:pPr>
        <w:pStyle w:val="31"/>
        <w:ind w:right="210"/>
      </w:pPr>
      <w:r>
        <w:t>什么是路由</w:t>
      </w: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路由是负责将进入的浏览器请求映射到特定的 组件 代码中。  即决定了由谁(组件)去响应客户端请求。</w:t>
      </w:r>
    </w:p>
    <w:p>
      <w:pPr>
        <w:pStyle w:val="31"/>
        <w:ind w:right="210"/>
        <w:rPr>
          <w:rFonts w:eastAsia="微软雅黑" w:cs="Arial"/>
          <w:szCs w:val="21"/>
        </w:rPr>
      </w:pPr>
      <w:r>
        <w:rPr>
          <w:rFonts w:eastAsia="微软雅黑" w:cs="Arial"/>
          <w:szCs w:val="21"/>
        </w:rPr>
        <w:t>路由入门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&lt;router-link to="</w:t>
      </w:r>
      <w:r>
        <w:rPr>
          <w:color w:val="8B0000"/>
          <w:sz w:val="18"/>
          <w:szCs w:val="18"/>
        </w:rPr>
        <w:t>/product</w:t>
      </w:r>
      <w:r>
        <w:rPr>
          <w:sz w:val="18"/>
          <w:szCs w:val="18"/>
        </w:rPr>
        <w:t>"&gt;公司产品&lt;/router-link&gt;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&lt;router-link to="</w:t>
      </w:r>
      <w:r>
        <w:rPr>
          <w:color w:val="8B0000"/>
          <w:sz w:val="18"/>
          <w:szCs w:val="18"/>
        </w:rPr>
        <w:t>/about</w:t>
      </w:r>
      <w:r>
        <w:rPr>
          <w:sz w:val="18"/>
          <w:szCs w:val="18"/>
        </w:rPr>
        <w:t>"&gt;关于我们&lt;/router-link&gt;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&lt;hr/&gt;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&lt;router-view&gt;&lt;/router-view&gt;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../js/vue-router.js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8000"/>
          <w:sz w:val="18"/>
          <w:szCs w:val="18"/>
        </w:rPr>
        <w:t>//&gt;&gt;1.定义首页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index = Vue.component("</w:t>
      </w:r>
      <w:r>
        <w:rPr>
          <w:color w:val="8B0000"/>
          <w:sz w:val="18"/>
          <w:szCs w:val="18"/>
        </w:rPr>
        <w:t>index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 :"</w:t>
      </w:r>
      <w:r>
        <w:rPr>
          <w:color w:val="8B0000"/>
          <w:sz w:val="18"/>
          <w:szCs w:val="18"/>
        </w:rPr>
        <w:t>&lt;h1&gt;首页&lt;/h1&gt;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8000"/>
          <w:sz w:val="18"/>
          <w:szCs w:val="18"/>
        </w:rPr>
        <w:t>//&gt;&gt;2.公司产品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product = Vue.component("</w:t>
      </w:r>
      <w:r>
        <w:rPr>
          <w:color w:val="8B0000"/>
          <w:sz w:val="18"/>
          <w:szCs w:val="18"/>
        </w:rPr>
        <w:t>product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 :"</w:t>
      </w:r>
      <w:r>
        <w:rPr>
          <w:color w:val="8B0000"/>
          <w:sz w:val="18"/>
          <w:szCs w:val="18"/>
        </w:rPr>
        <w:t>&lt;h1&gt;公司产品&lt;/h1&gt;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8000"/>
          <w:sz w:val="18"/>
          <w:szCs w:val="18"/>
        </w:rPr>
        <w:t>//&gt;&gt;3.关于我们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about = Vue.component("</w:t>
      </w:r>
      <w:r>
        <w:rPr>
          <w:color w:val="8B0000"/>
          <w:sz w:val="18"/>
          <w:szCs w:val="18"/>
        </w:rPr>
        <w:t>about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 :"</w:t>
      </w:r>
      <w:r>
        <w:rPr>
          <w:color w:val="8B0000"/>
          <w:sz w:val="18"/>
          <w:szCs w:val="18"/>
        </w:rPr>
        <w:t>&lt;h1&gt;关于我们&lt;/h1&gt;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router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VueRouter({routes:[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{path:"</w:t>
      </w:r>
      <w:r>
        <w:rPr>
          <w:color w:val="8B0000"/>
          <w:sz w:val="18"/>
          <w:szCs w:val="18"/>
        </w:rPr>
        <w:t>/</w:t>
      </w:r>
      <w:r>
        <w:rPr>
          <w:sz w:val="18"/>
          <w:szCs w:val="18"/>
        </w:rPr>
        <w:t>",component:index},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{path:"</w:t>
      </w:r>
      <w:r>
        <w:rPr>
          <w:color w:val="8B0000"/>
          <w:sz w:val="18"/>
          <w:szCs w:val="18"/>
        </w:rPr>
        <w:t>/about</w:t>
      </w:r>
      <w:r>
        <w:rPr>
          <w:sz w:val="18"/>
          <w:szCs w:val="18"/>
        </w:rPr>
        <w:t>",component:about},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{path:"</w:t>
      </w:r>
      <w:r>
        <w:rPr>
          <w:color w:val="8B0000"/>
          <w:sz w:val="18"/>
          <w:szCs w:val="18"/>
        </w:rPr>
        <w:t>/product</w:t>
      </w:r>
      <w:r>
        <w:rPr>
          <w:sz w:val="18"/>
          <w:szCs w:val="18"/>
        </w:rPr>
        <w:t>",component:product},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]});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router:router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>
      <w:pPr>
        <w:pStyle w:val="31"/>
        <w:ind w:right="210"/>
      </w:pPr>
      <w:r>
        <w:t>路由嵌套</w:t>
      </w: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组件中定义的路由叫做嵌套路由</w:t>
      </w:r>
    </w:p>
    <w:p>
      <w:pPr>
        <w:tabs>
          <w:tab w:val="left" w:pos="420"/>
        </w:tabs>
        <w:rPr>
          <w:rFonts w:ascii="Arial" w:hAnsi="Arial" w:eastAsia="微软雅黑" w:cs="Arial"/>
          <w:szCs w:val="21"/>
        </w:rPr>
      </w:pP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&lt;router-link to="</w:t>
      </w:r>
      <w:r>
        <w:rPr>
          <w:color w:val="8B0000"/>
          <w:sz w:val="18"/>
          <w:szCs w:val="18"/>
        </w:rPr>
        <w:t>/product</w:t>
      </w:r>
      <w:r>
        <w:rPr>
          <w:sz w:val="18"/>
          <w:szCs w:val="18"/>
        </w:rPr>
        <w:t>"&gt;公司产品&lt;/router-link&gt;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&lt;router-link to="</w:t>
      </w:r>
      <w:r>
        <w:rPr>
          <w:color w:val="8B0000"/>
          <w:sz w:val="18"/>
          <w:szCs w:val="18"/>
        </w:rPr>
        <w:t>/about</w:t>
      </w:r>
      <w:r>
        <w:rPr>
          <w:sz w:val="18"/>
          <w:szCs w:val="18"/>
        </w:rPr>
        <w:t>"&gt;关于&lt;/router-link&gt;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&lt;hr/&gt;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&lt;router-view&gt;&lt;/router-view&gt;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../js/vue-router.js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8000"/>
          <w:sz w:val="18"/>
          <w:szCs w:val="18"/>
        </w:rPr>
        <w:t>//&gt;&gt;1.定义首页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index = Vue.component("</w:t>
      </w:r>
      <w:r>
        <w:rPr>
          <w:color w:val="8B0000"/>
          <w:sz w:val="18"/>
          <w:szCs w:val="18"/>
        </w:rPr>
        <w:t>index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 :"</w:t>
      </w:r>
      <w:r>
        <w:rPr>
          <w:color w:val="8B0000"/>
          <w:sz w:val="18"/>
          <w:szCs w:val="18"/>
        </w:rPr>
        <w:t>&lt;h1&gt;首页&lt;/h1&gt;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8000"/>
          <w:sz w:val="18"/>
          <w:szCs w:val="18"/>
        </w:rPr>
        <w:t>//&gt;&gt;2.公司产品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product = Vue.component("</w:t>
      </w:r>
      <w:r>
        <w:rPr>
          <w:color w:val="8B0000"/>
          <w:sz w:val="18"/>
          <w:szCs w:val="18"/>
        </w:rPr>
        <w:t>product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 :"</w:t>
      </w:r>
      <w:r>
        <w:rPr>
          <w:color w:val="8B0000"/>
          <w:sz w:val="18"/>
          <w:szCs w:val="18"/>
        </w:rPr>
        <w:t>&lt;h1&gt;公司产品&lt;/h1&gt;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8000"/>
          <w:sz w:val="18"/>
          <w:szCs w:val="18"/>
        </w:rPr>
        <w:t>//&gt;&gt;3.关于我们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about = Vue.component("</w:t>
      </w:r>
      <w:r>
        <w:rPr>
          <w:color w:val="8B0000"/>
          <w:sz w:val="18"/>
          <w:szCs w:val="18"/>
        </w:rPr>
        <w:t>about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 :`&lt;div&gt;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&lt;p&gt;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&lt;router-link to='/about/'&gt;关于我们&lt;/router-link&gt;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&lt;router-link to='/about/company'&gt;关于公司&lt;/router-link&gt;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&lt;/p&gt;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&lt;p&gt;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&lt;router-view&gt;&lt;/router-view&gt;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&lt;/p&gt;&lt;/div&gt;`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us = Vue.component("</w:t>
      </w:r>
      <w:r>
        <w:rPr>
          <w:color w:val="8B0000"/>
          <w:sz w:val="18"/>
          <w:szCs w:val="18"/>
        </w:rPr>
        <w:t>us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 :"</w:t>
      </w:r>
      <w:r>
        <w:rPr>
          <w:color w:val="8B0000"/>
          <w:sz w:val="18"/>
          <w:szCs w:val="18"/>
        </w:rPr>
        <w:t>&lt;h1&gt;关于我们&lt;/h1&gt;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company = Vue.component("</w:t>
      </w:r>
      <w:r>
        <w:rPr>
          <w:color w:val="8B0000"/>
          <w:sz w:val="18"/>
          <w:szCs w:val="18"/>
        </w:rPr>
        <w:t>us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 :"</w:t>
      </w:r>
      <w:r>
        <w:rPr>
          <w:color w:val="8B0000"/>
          <w:sz w:val="18"/>
          <w:szCs w:val="18"/>
        </w:rPr>
        <w:t>&lt;h1&gt;关于公司&lt;/h1&gt;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</w:t>
      </w:r>
      <w:bookmarkStart w:id="0" w:name="OLE_LINK1"/>
      <w:r>
        <w:rPr>
          <w:sz w:val="18"/>
          <w:szCs w:val="18"/>
        </w:rPr>
        <w:t>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router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VueRouter({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routes:[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{path:"</w:t>
      </w:r>
      <w:r>
        <w:rPr>
          <w:color w:val="8B0000"/>
          <w:sz w:val="18"/>
          <w:szCs w:val="18"/>
        </w:rPr>
        <w:t>/</w:t>
      </w:r>
      <w:r>
        <w:rPr>
          <w:sz w:val="18"/>
          <w:szCs w:val="18"/>
        </w:rPr>
        <w:t>",component:index},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{path:"</w:t>
      </w:r>
      <w:r>
        <w:rPr>
          <w:color w:val="8B0000"/>
          <w:sz w:val="18"/>
          <w:szCs w:val="18"/>
        </w:rPr>
        <w:t>/product</w:t>
      </w:r>
      <w:r>
        <w:rPr>
          <w:sz w:val="18"/>
          <w:szCs w:val="18"/>
        </w:rPr>
        <w:t>",component:product},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{path:"</w:t>
      </w:r>
      <w:r>
        <w:rPr>
          <w:color w:val="8B0000"/>
          <w:sz w:val="18"/>
          <w:szCs w:val="18"/>
        </w:rPr>
        <w:t>/about</w:t>
      </w:r>
      <w:r>
        <w:rPr>
          <w:sz w:val="18"/>
          <w:szCs w:val="18"/>
        </w:rPr>
        <w:t>",component:about,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children: [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{path : "</w:t>
      </w:r>
      <w:r>
        <w:rPr>
          <w:color w:val="8B0000"/>
          <w:sz w:val="18"/>
          <w:szCs w:val="18"/>
        </w:rPr>
        <w:t>/</w:t>
      </w:r>
      <w:r>
        <w:rPr>
          <w:sz w:val="18"/>
          <w:szCs w:val="18"/>
        </w:rPr>
        <w:t>" , component :us},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{path : "</w:t>
      </w:r>
      <w:r>
        <w:rPr>
          <w:color w:val="8B0000"/>
          <w:sz w:val="18"/>
          <w:szCs w:val="18"/>
        </w:rPr>
        <w:t>company</w:t>
      </w:r>
      <w:r>
        <w:rPr>
          <w:sz w:val="18"/>
          <w:szCs w:val="18"/>
        </w:rPr>
        <w:t>" , component :company},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]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]});</w:t>
      </w:r>
      <w:bookmarkEnd w:id="0"/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router:router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pStyle w:val="29"/>
      </w:pPr>
      <w:r>
        <w:t>vue-cli</w:t>
      </w:r>
    </w:p>
    <w:p>
      <w:pPr>
        <w:pStyle w:val="31"/>
        <w:ind w:right="210"/>
      </w:pPr>
      <w:r>
        <w:rPr>
          <w:rFonts w:hint="eastAsia"/>
        </w:rPr>
        <w:t>安装</w:t>
      </w: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npm install -g vue-cli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或者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cnpm install -g vue-cli</w:t>
      </w:r>
    </w:p>
    <w:p>
      <w:pPr>
        <w:tabs>
          <w:tab w:val="left" w:pos="420"/>
        </w:tabs>
        <w:rPr>
          <w:rFonts w:ascii="Arial" w:hAnsi="Arial" w:eastAsia="微软雅黑" w:cs="Arial"/>
          <w:szCs w:val="21"/>
        </w:rPr>
      </w:pPr>
    </w:p>
    <w:p>
      <w:pPr>
        <w:pStyle w:val="31"/>
        <w:ind w:right="210"/>
      </w:pPr>
      <w:r>
        <w:t>使用</w:t>
      </w:r>
    </w:p>
    <w:p>
      <w:pPr>
        <w:tabs>
          <w:tab w:val="left" w:pos="420"/>
        </w:tabs>
        <w:rPr>
          <w:rFonts w:ascii="Arial" w:hAnsi="Arial" w:eastAsia="微软雅黑" w:cs="Arial"/>
          <w:szCs w:val="21"/>
        </w:rPr>
      </w:pP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//&gt;&gt;3.1 创建基于wepack的模板创建的vue项目,该项目的名字为hello-vue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vue init webpack-simple hello-vue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//&gt;&gt;3.2 进入项目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cd hello-vue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//&gt;&gt;3.3 安装项目依赖的包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npm install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//&gt;&gt;3.4 启动项目运行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npm run dev</w:t>
      </w:r>
    </w:p>
    <w:p>
      <w:pPr>
        <w:tabs>
          <w:tab w:val="left" w:pos="420"/>
        </w:tabs>
        <w:rPr>
          <w:rFonts w:ascii="Arial" w:hAnsi="Arial" w:eastAsia="微软雅黑" w:cs="Arial"/>
          <w:szCs w:val="21"/>
        </w:rPr>
      </w:pPr>
    </w:p>
    <w:p>
      <w:pPr>
        <w:tabs>
          <w:tab w:val="left" w:pos="420"/>
        </w:tabs>
        <w:rPr>
          <w:rFonts w:ascii="Arial" w:hAnsi="Arial" w:eastAsia="微软雅黑" w:cs="Arial"/>
          <w:szCs w:val="21"/>
        </w:rPr>
      </w:pPr>
    </w:p>
    <w:p>
      <w:pPr>
        <w:pStyle w:val="29"/>
        <w:rPr>
          <w:rFonts w:hint="eastAsia"/>
        </w:rPr>
      </w:pPr>
      <w:r>
        <w:t>常用的Vue组件框架</w:t>
      </w:r>
    </w:p>
    <w:p>
      <w:pPr>
        <w:pStyle w:val="31"/>
        <w:ind w:right="210"/>
        <w:rPr>
          <w:rFonts w:hint="eastAsia"/>
        </w:rPr>
      </w:pPr>
      <w:r>
        <w:t>饿了么</w:t>
      </w:r>
      <w:r>
        <w:rPr>
          <w:rFonts w:hint="eastAsia"/>
        </w:rPr>
        <w:t>-</w:t>
      </w:r>
      <w:r>
        <w:t>PC端</w:t>
      </w:r>
    </w:p>
    <w:p>
      <w:pPr>
        <w:tabs>
          <w:tab w:val="left" w:pos="420"/>
        </w:tabs>
        <w:rPr>
          <w:rFonts w:ascii="Arial" w:hAnsi="Arial" w:eastAsia="微软雅黑" w:cs="Arial"/>
          <w:szCs w:val="21"/>
        </w:rPr>
      </w:pPr>
      <w:r>
        <w:fldChar w:fldCharType="begin"/>
      </w:r>
      <w:r>
        <w:instrText xml:space="preserve"> HYPERLINK "http://element-cn.eleme.io/#/zh-CN" </w:instrText>
      </w:r>
      <w:r>
        <w:fldChar w:fldCharType="separate"/>
      </w:r>
      <w:r>
        <w:rPr>
          <w:rStyle w:val="23"/>
          <w:rFonts w:ascii="Arial" w:hAnsi="Arial" w:eastAsia="微软雅黑" w:cs="Arial"/>
          <w:szCs w:val="21"/>
        </w:rPr>
        <w:t>http://element-cn.eleme.io/#/zh-CN</w:t>
      </w:r>
      <w:r>
        <w:rPr>
          <w:rStyle w:val="23"/>
          <w:rFonts w:ascii="Arial" w:hAnsi="Arial" w:eastAsia="微软雅黑" w:cs="Arial"/>
          <w:szCs w:val="21"/>
        </w:rPr>
        <w:fldChar w:fldCharType="end"/>
      </w:r>
    </w:p>
    <w:p>
      <w:pPr>
        <w:tabs>
          <w:tab w:val="left" w:pos="420"/>
        </w:tabs>
        <w:rPr>
          <w:rFonts w:ascii="Arial" w:hAnsi="Arial" w:eastAsia="微软雅黑" w:cs="Arial"/>
          <w:szCs w:val="21"/>
        </w:rPr>
      </w:pPr>
    </w:p>
    <w:p>
      <w:pPr>
        <w:pStyle w:val="31"/>
        <w:ind w:right="210"/>
        <w:rPr>
          <w:rFonts w:hint="eastAsia"/>
        </w:rPr>
      </w:pPr>
      <w:r>
        <w:t>饿了么</w:t>
      </w:r>
      <w:r>
        <w:rPr>
          <w:rFonts w:hint="eastAsia"/>
        </w:rPr>
        <w:t>-</w:t>
      </w:r>
      <w:r>
        <w:t>移动端</w:t>
      </w:r>
    </w:p>
    <w:p>
      <w:pPr>
        <w:tabs>
          <w:tab w:val="left" w:pos="420"/>
        </w:tabs>
        <w:rPr>
          <w:rFonts w:ascii="Arial" w:hAnsi="Arial" w:eastAsia="微软雅黑" w:cs="Arial"/>
          <w:szCs w:val="21"/>
        </w:rPr>
      </w:pPr>
      <w:r>
        <w:fldChar w:fldCharType="begin"/>
      </w:r>
      <w:r>
        <w:instrText xml:space="preserve"> HYPERLINK "http://mint-ui.github.io/#!/zh-cn" </w:instrText>
      </w:r>
      <w:r>
        <w:fldChar w:fldCharType="separate"/>
      </w:r>
      <w:r>
        <w:rPr>
          <w:rStyle w:val="23"/>
          <w:rFonts w:ascii="Arial" w:hAnsi="Arial" w:eastAsia="微软雅黑" w:cs="Arial"/>
          <w:szCs w:val="21"/>
        </w:rPr>
        <w:t>http://mint-ui.github.io/#!/zh-cn</w:t>
      </w:r>
      <w:r>
        <w:rPr>
          <w:rStyle w:val="23"/>
          <w:rFonts w:ascii="Arial" w:hAnsi="Arial" w:eastAsia="微软雅黑" w:cs="Arial"/>
          <w:szCs w:val="21"/>
        </w:rPr>
        <w:fldChar w:fldCharType="end"/>
      </w:r>
    </w:p>
    <w:p>
      <w:pPr>
        <w:pStyle w:val="29"/>
      </w:pPr>
      <w:r>
        <w:rPr>
          <w:rFonts w:hint="eastAsia"/>
        </w:rPr>
        <w:t>作业</w:t>
      </w:r>
    </w:p>
    <w:p>
      <w:pPr>
        <w:pStyle w:val="29"/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作业难度</w:t>
      </w:r>
      <w:r>
        <w:rPr>
          <w:rFonts w:hint="eastAsia"/>
          <w:lang w:val="en-US" w:eastAsia="zh-CN"/>
        </w:rPr>
        <w:t>：</w:t>
      </w:r>
      <w:r>
        <w:rPr>
          <w:rFonts w:hint="eastAsia"/>
          <w:b w:val="0"/>
          <w:bCs w:val="0"/>
          <w:sz w:val="21"/>
          <w:szCs w:val="21"/>
        </w:rPr>
        <w:t>☆☆☆</w:t>
      </w:r>
    </w:p>
    <w:p>
      <w:pPr>
        <w:pStyle w:val="18"/>
        <w:shd w:val="clear" w:color="auto" w:fill="FFFFFF"/>
        <w:ind w:firstLine="420" w:firstLineChars="20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1、完成课堂路由部分代码，实现路由切换</w:t>
      </w:r>
    </w:p>
    <w:p>
      <w:pPr>
        <w:pStyle w:val="18"/>
        <w:shd w:val="clear" w:color="auto" w:fill="FFFFFF"/>
        <w:ind w:firstLine="420" w:firstLineChars="20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2、完成课堂组件代码，实现全局组件、局部组件</w:t>
      </w:r>
    </w:p>
    <w:p>
      <w:pPr>
        <w:pStyle w:val="18"/>
        <w:shd w:val="clear" w:color="auto" w:fill="FFFFFF"/>
        <w:ind w:firstLine="420" w:firstLineChars="20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3. 完成组件的数据传递（父传子）</w:t>
      </w:r>
    </w:p>
    <w:p>
      <w:pPr>
        <w:pStyle w:val="18"/>
        <w:shd w:val="clear" w:color="auto" w:fill="FFFFFF"/>
        <w:ind w:firstLine="420" w:firstLineChars="20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4、使用vue-cli搭建项目工程目录</w:t>
      </w:r>
      <w:bookmarkStart w:id="1" w:name="_GoBack"/>
      <w:bookmarkEnd w:id="1"/>
    </w:p>
    <w:p>
      <w:pPr>
        <w:pStyle w:val="18"/>
        <w:shd w:val="clear" w:color="auto" w:fill="FFFFFF"/>
        <w:ind w:firstLine="420" w:firstLineChars="20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5、elementUI的使用</w:t>
      </w:r>
    </w:p>
    <w:p>
      <w:pPr>
        <w:pStyle w:val="29"/>
      </w:pPr>
      <w:r>
        <w:rPr>
          <w:rFonts w:hint="eastAsia"/>
        </w:rPr>
        <w:t>课程总结</w:t>
      </w:r>
    </w:p>
    <w:p>
      <w:pPr>
        <w:pStyle w:val="31"/>
        <w:ind w:left="777" w:right="210"/>
      </w:pPr>
      <w:r>
        <w:rPr>
          <w:rFonts w:hint="eastAsia"/>
        </w:rPr>
        <w:t>重点</w:t>
      </w:r>
    </w:p>
    <w:p>
      <w:pPr>
        <w:pStyle w:val="31"/>
        <w:ind w:left="777" w:right="210"/>
      </w:pPr>
      <w:r>
        <w:rPr>
          <w:rFonts w:hint="eastAsia"/>
        </w:rPr>
        <w:t>难点</w:t>
      </w:r>
    </w:p>
    <w:p>
      <w:pPr>
        <w:pStyle w:val="31"/>
        <w:ind w:left="777" w:right="210"/>
      </w:pPr>
      <w:r>
        <w:rPr>
          <w:rFonts w:hint="eastAsia"/>
        </w:rPr>
        <w:t>如何掌握？</w:t>
      </w:r>
    </w:p>
    <w:p>
      <w:pPr>
        <w:pStyle w:val="29"/>
      </w:pPr>
      <w:r>
        <w:rPr>
          <w:rFonts w:hint="eastAsia"/>
        </w:rPr>
        <w:t>面试题</w:t>
      </w:r>
    </w:p>
    <w:p>
      <w:pPr>
        <w:pStyle w:val="37"/>
      </w:pPr>
    </w:p>
    <w:p>
      <w:pPr>
        <w:pStyle w:val="29"/>
        <w:rPr>
          <w:rFonts w:hint="eastAsia"/>
        </w:rPr>
      </w:pPr>
      <w:r>
        <w:t>扩展知识</w:t>
      </w:r>
    </w:p>
    <w:p>
      <w:pPr>
        <w:pStyle w:val="37"/>
      </w:pPr>
      <w:r>
        <w:t>常用的框架整理</w:t>
      </w:r>
    </w:p>
    <w:p>
      <w:pPr>
        <w:pStyle w:val="37"/>
      </w:pPr>
      <w:r>
        <w:fldChar w:fldCharType="begin"/>
      </w:r>
      <w:r>
        <w:instrText xml:space="preserve"> HYPERLINK "http://blog.csdn.net/zgrkaka/article/details/53897202" </w:instrText>
      </w:r>
      <w:r>
        <w:fldChar w:fldCharType="separate"/>
      </w:r>
      <w:r>
        <w:rPr>
          <w:rStyle w:val="23"/>
        </w:rPr>
        <w:t>http://blog.csdn.net/zgrkaka/article/details/53897202</w:t>
      </w:r>
      <w:r>
        <w:rPr>
          <w:rStyle w:val="23"/>
        </w:rPr>
        <w:fldChar w:fldCharType="end"/>
      </w:r>
    </w:p>
    <w:p>
      <w:pPr>
        <w:pStyle w:val="37"/>
      </w:pPr>
    </w:p>
    <w:p>
      <w:pPr>
        <w:pStyle w:val="37"/>
      </w:pPr>
      <w:r>
        <w:t>单页面组件详解</w:t>
      </w:r>
    </w:p>
    <w:p>
      <w:pPr>
        <w:pStyle w:val="37"/>
      </w:pPr>
      <w:r>
        <w:fldChar w:fldCharType="begin"/>
      </w:r>
      <w:r>
        <w:instrText xml:space="preserve"> HYPERLINK "http://www.duanliang920.com/learn/web355.html" </w:instrText>
      </w:r>
      <w:r>
        <w:fldChar w:fldCharType="separate"/>
      </w:r>
      <w:r>
        <w:rPr>
          <w:rStyle w:val="23"/>
        </w:rPr>
        <w:t>http://www.duanliang920.com/learn/web355.html</w:t>
      </w:r>
      <w:r>
        <w:rPr>
          <w:rStyle w:val="23"/>
        </w:rPr>
        <w:fldChar w:fldCharType="end"/>
      </w:r>
    </w:p>
    <w:p>
      <w:pPr>
        <w:pStyle w:val="37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 w:eastAsia="黑体" w:cs="黑体"/>
        <w:color w:val="262626"/>
        <w:sz w:val="21"/>
        <w:szCs w:val="21"/>
      </w:rPr>
    </w:pPr>
    <w:r>
      <w:rPr>
        <w:rFonts w:ascii="黑体" w:hAnsi="黑体" w:eastAsia="黑体" w:cs="黑体"/>
        <w:color w:val="262626"/>
        <w:sz w:val="21"/>
        <w:szCs w:val="21"/>
      </w:rPr>
      <w:tab/>
    </w:r>
    <w:r>
      <w:rPr>
        <w:rFonts w:hint="eastAsia" w:ascii="黑体" w:hAnsi="黑体" w:eastAsia="黑体" w:cs="黑体"/>
        <w:color w:val="262626"/>
        <w:sz w:val="21"/>
        <w:szCs w:val="21"/>
      </w:rPr>
      <w:t xml:space="preserve">开放、创新、专注、共赢 </w:t>
    </w:r>
  </w:p>
  <w:p>
    <w:pPr>
      <w:pStyle w:val="14"/>
      <w:ind w:firstLine="2100" w:firstLineChars="1000"/>
      <w:rPr>
        <w:rFonts w:ascii="黑体" w:hAnsi="黑体" w:eastAsia="黑体" w:cs="黑体"/>
        <w:color w:val="262626"/>
        <w:sz w:val="21"/>
        <w:szCs w:val="21"/>
      </w:rPr>
    </w:pPr>
    <w:r>
      <w:rPr>
        <w:rFonts w:hint="eastAsia" w:ascii="黑体" w:hAnsi="黑体" w:eastAsia="黑体" w:cs="黑体"/>
        <w:color w:val="262626"/>
        <w:sz w:val="21"/>
        <w:szCs w:val="21"/>
      </w:rPr>
      <w:t>官网：www.itsource.cn  微信公众号：itsource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3"/>
        <w:rFonts w:hint="eastAsia"/>
      </w:rPr>
      <w:t>www.itsource.cn</w:t>
    </w:r>
    <w:r>
      <w:rPr>
        <w:rStyle w:val="23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29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1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3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5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20355563"/>
    <w:multiLevelType w:val="multilevel"/>
    <w:tmpl w:val="203555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2034CE8"/>
    <w:multiLevelType w:val="multilevel"/>
    <w:tmpl w:val="32034C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9832887"/>
    <w:multiLevelType w:val="multilevel"/>
    <w:tmpl w:val="398328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2F03AAD"/>
    <w:multiLevelType w:val="multilevel"/>
    <w:tmpl w:val="42F03A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2427CF5"/>
    <w:multiLevelType w:val="multilevel"/>
    <w:tmpl w:val="52427C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6A86441"/>
    <w:multiLevelType w:val="singleLevel"/>
    <w:tmpl w:val="56A8644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7">
    <w:nsid w:val="58115600"/>
    <w:multiLevelType w:val="multilevel"/>
    <w:tmpl w:val="581156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61153F02"/>
    <w:multiLevelType w:val="multilevel"/>
    <w:tmpl w:val="61153F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69A82D85"/>
    <w:multiLevelType w:val="multilevel"/>
    <w:tmpl w:val="69A82D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6F781285"/>
    <w:multiLevelType w:val="multilevel"/>
    <w:tmpl w:val="6F7812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76E039FD"/>
    <w:multiLevelType w:val="multilevel"/>
    <w:tmpl w:val="76E039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7BDD2ED8"/>
    <w:multiLevelType w:val="multilevel"/>
    <w:tmpl w:val="7BDD2E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12"/>
  </w:num>
  <w:num w:numId="11">
    <w:abstractNumId w:val="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06BBC"/>
    <w:rsid w:val="0001133D"/>
    <w:rsid w:val="000169CD"/>
    <w:rsid w:val="00020E40"/>
    <w:rsid w:val="00024BC0"/>
    <w:rsid w:val="00037795"/>
    <w:rsid w:val="00041667"/>
    <w:rsid w:val="00044F00"/>
    <w:rsid w:val="00046E0B"/>
    <w:rsid w:val="000500A1"/>
    <w:rsid w:val="00051740"/>
    <w:rsid w:val="00052A5A"/>
    <w:rsid w:val="00057B3A"/>
    <w:rsid w:val="00070D51"/>
    <w:rsid w:val="000856E0"/>
    <w:rsid w:val="00092101"/>
    <w:rsid w:val="000966A6"/>
    <w:rsid w:val="00097FD2"/>
    <w:rsid w:val="000C1D62"/>
    <w:rsid w:val="000C3007"/>
    <w:rsid w:val="000F5929"/>
    <w:rsid w:val="000F6A21"/>
    <w:rsid w:val="00104EDA"/>
    <w:rsid w:val="001062B3"/>
    <w:rsid w:val="00114F5F"/>
    <w:rsid w:val="00116BB3"/>
    <w:rsid w:val="0011773E"/>
    <w:rsid w:val="00136D8E"/>
    <w:rsid w:val="00141526"/>
    <w:rsid w:val="0014518B"/>
    <w:rsid w:val="00161D58"/>
    <w:rsid w:val="00172A27"/>
    <w:rsid w:val="00177EAC"/>
    <w:rsid w:val="00183149"/>
    <w:rsid w:val="001849C0"/>
    <w:rsid w:val="00185766"/>
    <w:rsid w:val="0019535C"/>
    <w:rsid w:val="001B4E6E"/>
    <w:rsid w:val="001C2B2F"/>
    <w:rsid w:val="001E1836"/>
    <w:rsid w:val="001E58AB"/>
    <w:rsid w:val="00221247"/>
    <w:rsid w:val="00232366"/>
    <w:rsid w:val="0023321A"/>
    <w:rsid w:val="00240E2D"/>
    <w:rsid w:val="00244B71"/>
    <w:rsid w:val="00244EE2"/>
    <w:rsid w:val="002479F2"/>
    <w:rsid w:val="00254414"/>
    <w:rsid w:val="002634B2"/>
    <w:rsid w:val="002637FB"/>
    <w:rsid w:val="0027373D"/>
    <w:rsid w:val="0027568B"/>
    <w:rsid w:val="002916C7"/>
    <w:rsid w:val="00297898"/>
    <w:rsid w:val="002A1E25"/>
    <w:rsid w:val="002A7E91"/>
    <w:rsid w:val="002B1574"/>
    <w:rsid w:val="002B16D5"/>
    <w:rsid w:val="002B4DC6"/>
    <w:rsid w:val="002B5EC0"/>
    <w:rsid w:val="002C5B30"/>
    <w:rsid w:val="002D192A"/>
    <w:rsid w:val="002D2A9C"/>
    <w:rsid w:val="002E0D89"/>
    <w:rsid w:val="002E6B38"/>
    <w:rsid w:val="002E7C3A"/>
    <w:rsid w:val="00304B16"/>
    <w:rsid w:val="00307791"/>
    <w:rsid w:val="00320AF9"/>
    <w:rsid w:val="00326F45"/>
    <w:rsid w:val="0034647E"/>
    <w:rsid w:val="00351CF2"/>
    <w:rsid w:val="00381577"/>
    <w:rsid w:val="00381A4B"/>
    <w:rsid w:val="003918F0"/>
    <w:rsid w:val="00393A9B"/>
    <w:rsid w:val="003A56CD"/>
    <w:rsid w:val="003B7DB5"/>
    <w:rsid w:val="003C6F08"/>
    <w:rsid w:val="003D0171"/>
    <w:rsid w:val="003D067E"/>
    <w:rsid w:val="003D321E"/>
    <w:rsid w:val="003D6394"/>
    <w:rsid w:val="003E192A"/>
    <w:rsid w:val="003E1D59"/>
    <w:rsid w:val="003E477A"/>
    <w:rsid w:val="003F12A0"/>
    <w:rsid w:val="004034EE"/>
    <w:rsid w:val="00403F05"/>
    <w:rsid w:val="00435803"/>
    <w:rsid w:val="004415BC"/>
    <w:rsid w:val="004454AC"/>
    <w:rsid w:val="00451696"/>
    <w:rsid w:val="00456A84"/>
    <w:rsid w:val="00480EDB"/>
    <w:rsid w:val="0049547E"/>
    <w:rsid w:val="004A746A"/>
    <w:rsid w:val="004E2B36"/>
    <w:rsid w:val="004E6603"/>
    <w:rsid w:val="005046C2"/>
    <w:rsid w:val="0051195E"/>
    <w:rsid w:val="005177BD"/>
    <w:rsid w:val="00521831"/>
    <w:rsid w:val="00531987"/>
    <w:rsid w:val="00552B16"/>
    <w:rsid w:val="005567F0"/>
    <w:rsid w:val="005749EC"/>
    <w:rsid w:val="0057608E"/>
    <w:rsid w:val="005844BA"/>
    <w:rsid w:val="005907A3"/>
    <w:rsid w:val="00593AE6"/>
    <w:rsid w:val="005A04D3"/>
    <w:rsid w:val="005B14E8"/>
    <w:rsid w:val="005C370B"/>
    <w:rsid w:val="005C61AA"/>
    <w:rsid w:val="005D15BD"/>
    <w:rsid w:val="005D5D93"/>
    <w:rsid w:val="005D6B15"/>
    <w:rsid w:val="005D7460"/>
    <w:rsid w:val="005E0A01"/>
    <w:rsid w:val="005E22D1"/>
    <w:rsid w:val="005F57E1"/>
    <w:rsid w:val="00601A7D"/>
    <w:rsid w:val="00607063"/>
    <w:rsid w:val="00627CDA"/>
    <w:rsid w:val="00632FAA"/>
    <w:rsid w:val="00634085"/>
    <w:rsid w:val="006341B0"/>
    <w:rsid w:val="00635E2E"/>
    <w:rsid w:val="006376A0"/>
    <w:rsid w:val="00642812"/>
    <w:rsid w:val="00646383"/>
    <w:rsid w:val="00646FEE"/>
    <w:rsid w:val="006553EC"/>
    <w:rsid w:val="006633A6"/>
    <w:rsid w:val="00672A6A"/>
    <w:rsid w:val="0069193B"/>
    <w:rsid w:val="006947D2"/>
    <w:rsid w:val="006B0CF2"/>
    <w:rsid w:val="006C74F0"/>
    <w:rsid w:val="006C7BF5"/>
    <w:rsid w:val="006D2E5B"/>
    <w:rsid w:val="006F56C5"/>
    <w:rsid w:val="0070047A"/>
    <w:rsid w:val="00724038"/>
    <w:rsid w:val="00730C9C"/>
    <w:rsid w:val="00741924"/>
    <w:rsid w:val="007547FD"/>
    <w:rsid w:val="007609E7"/>
    <w:rsid w:val="007638BA"/>
    <w:rsid w:val="007717C9"/>
    <w:rsid w:val="007829B8"/>
    <w:rsid w:val="007909AC"/>
    <w:rsid w:val="007A04E3"/>
    <w:rsid w:val="007B4583"/>
    <w:rsid w:val="007C2BC9"/>
    <w:rsid w:val="007C500D"/>
    <w:rsid w:val="007D47BF"/>
    <w:rsid w:val="007D59DA"/>
    <w:rsid w:val="007E1F58"/>
    <w:rsid w:val="007F0786"/>
    <w:rsid w:val="007F7D19"/>
    <w:rsid w:val="00827949"/>
    <w:rsid w:val="00835ACD"/>
    <w:rsid w:val="008378A1"/>
    <w:rsid w:val="00842D49"/>
    <w:rsid w:val="008560B4"/>
    <w:rsid w:val="00872BBF"/>
    <w:rsid w:val="00894DE8"/>
    <w:rsid w:val="00897960"/>
    <w:rsid w:val="008A5444"/>
    <w:rsid w:val="008C333C"/>
    <w:rsid w:val="008D3069"/>
    <w:rsid w:val="008E15B5"/>
    <w:rsid w:val="008F5572"/>
    <w:rsid w:val="008F7974"/>
    <w:rsid w:val="009257E8"/>
    <w:rsid w:val="00945C8A"/>
    <w:rsid w:val="009463F3"/>
    <w:rsid w:val="00956900"/>
    <w:rsid w:val="00963156"/>
    <w:rsid w:val="009633EF"/>
    <w:rsid w:val="00964B0A"/>
    <w:rsid w:val="009712DC"/>
    <w:rsid w:val="00985911"/>
    <w:rsid w:val="0099578F"/>
    <w:rsid w:val="009A3D9A"/>
    <w:rsid w:val="009A410E"/>
    <w:rsid w:val="009A4AE2"/>
    <w:rsid w:val="009B0E22"/>
    <w:rsid w:val="009C7F0B"/>
    <w:rsid w:val="009D3655"/>
    <w:rsid w:val="009D37A0"/>
    <w:rsid w:val="009D420B"/>
    <w:rsid w:val="009D4BF8"/>
    <w:rsid w:val="009D78EB"/>
    <w:rsid w:val="009F7833"/>
    <w:rsid w:val="00A21E8A"/>
    <w:rsid w:val="00A35E52"/>
    <w:rsid w:val="00A4479D"/>
    <w:rsid w:val="00A50BB4"/>
    <w:rsid w:val="00A53C88"/>
    <w:rsid w:val="00A54037"/>
    <w:rsid w:val="00A62A73"/>
    <w:rsid w:val="00A63986"/>
    <w:rsid w:val="00A6511D"/>
    <w:rsid w:val="00A83F48"/>
    <w:rsid w:val="00A878F6"/>
    <w:rsid w:val="00A924D9"/>
    <w:rsid w:val="00A9286C"/>
    <w:rsid w:val="00A92908"/>
    <w:rsid w:val="00A95A09"/>
    <w:rsid w:val="00A97A8D"/>
    <w:rsid w:val="00AA334A"/>
    <w:rsid w:val="00AC0213"/>
    <w:rsid w:val="00AC3D53"/>
    <w:rsid w:val="00AD146A"/>
    <w:rsid w:val="00AD4134"/>
    <w:rsid w:val="00AE39F4"/>
    <w:rsid w:val="00AE657C"/>
    <w:rsid w:val="00AF05F0"/>
    <w:rsid w:val="00AF3A56"/>
    <w:rsid w:val="00B022A6"/>
    <w:rsid w:val="00B03907"/>
    <w:rsid w:val="00B04D0F"/>
    <w:rsid w:val="00B11E0F"/>
    <w:rsid w:val="00B147FD"/>
    <w:rsid w:val="00B17BC9"/>
    <w:rsid w:val="00B17F0A"/>
    <w:rsid w:val="00B20BB9"/>
    <w:rsid w:val="00B25E6F"/>
    <w:rsid w:val="00B32AC9"/>
    <w:rsid w:val="00B33084"/>
    <w:rsid w:val="00B35094"/>
    <w:rsid w:val="00B4067C"/>
    <w:rsid w:val="00B445BD"/>
    <w:rsid w:val="00B55BCB"/>
    <w:rsid w:val="00B66F63"/>
    <w:rsid w:val="00B7254E"/>
    <w:rsid w:val="00B809D7"/>
    <w:rsid w:val="00B903B9"/>
    <w:rsid w:val="00BB06C5"/>
    <w:rsid w:val="00BE3333"/>
    <w:rsid w:val="00BE57EC"/>
    <w:rsid w:val="00BF303B"/>
    <w:rsid w:val="00C027AF"/>
    <w:rsid w:val="00C06C1A"/>
    <w:rsid w:val="00C20A18"/>
    <w:rsid w:val="00C25D02"/>
    <w:rsid w:val="00C2751C"/>
    <w:rsid w:val="00C34E3C"/>
    <w:rsid w:val="00C357B0"/>
    <w:rsid w:val="00C47E94"/>
    <w:rsid w:val="00C64322"/>
    <w:rsid w:val="00C82800"/>
    <w:rsid w:val="00C91BA8"/>
    <w:rsid w:val="00CB4353"/>
    <w:rsid w:val="00CB61DD"/>
    <w:rsid w:val="00CB7B91"/>
    <w:rsid w:val="00CC2AE7"/>
    <w:rsid w:val="00CC7758"/>
    <w:rsid w:val="00CD21FE"/>
    <w:rsid w:val="00CD2C11"/>
    <w:rsid w:val="00CD443A"/>
    <w:rsid w:val="00CD4A15"/>
    <w:rsid w:val="00CE3FBC"/>
    <w:rsid w:val="00CE58B4"/>
    <w:rsid w:val="00CF2AE1"/>
    <w:rsid w:val="00CF3157"/>
    <w:rsid w:val="00CF4F79"/>
    <w:rsid w:val="00D135F6"/>
    <w:rsid w:val="00D21CD8"/>
    <w:rsid w:val="00D252EA"/>
    <w:rsid w:val="00D4145D"/>
    <w:rsid w:val="00D50319"/>
    <w:rsid w:val="00D63BD1"/>
    <w:rsid w:val="00D653C8"/>
    <w:rsid w:val="00D65EE9"/>
    <w:rsid w:val="00D679B5"/>
    <w:rsid w:val="00D7574F"/>
    <w:rsid w:val="00D80B49"/>
    <w:rsid w:val="00D84B5E"/>
    <w:rsid w:val="00DB6180"/>
    <w:rsid w:val="00DB7023"/>
    <w:rsid w:val="00DC708F"/>
    <w:rsid w:val="00DD4689"/>
    <w:rsid w:val="00DD48A7"/>
    <w:rsid w:val="00DE3A66"/>
    <w:rsid w:val="00DF614E"/>
    <w:rsid w:val="00E04779"/>
    <w:rsid w:val="00E11E3B"/>
    <w:rsid w:val="00E17AA4"/>
    <w:rsid w:val="00E24440"/>
    <w:rsid w:val="00E351BC"/>
    <w:rsid w:val="00E35648"/>
    <w:rsid w:val="00E50964"/>
    <w:rsid w:val="00E56696"/>
    <w:rsid w:val="00E57F4A"/>
    <w:rsid w:val="00E64C33"/>
    <w:rsid w:val="00E76CC9"/>
    <w:rsid w:val="00E81527"/>
    <w:rsid w:val="00E83BF3"/>
    <w:rsid w:val="00E9314C"/>
    <w:rsid w:val="00EB208E"/>
    <w:rsid w:val="00EB45DE"/>
    <w:rsid w:val="00EC2041"/>
    <w:rsid w:val="00ED0529"/>
    <w:rsid w:val="00EE505A"/>
    <w:rsid w:val="00EF1A25"/>
    <w:rsid w:val="00EF331F"/>
    <w:rsid w:val="00F00A65"/>
    <w:rsid w:val="00F0152E"/>
    <w:rsid w:val="00F15B42"/>
    <w:rsid w:val="00F165F8"/>
    <w:rsid w:val="00F23EE7"/>
    <w:rsid w:val="00F40A7A"/>
    <w:rsid w:val="00F46531"/>
    <w:rsid w:val="00F56DE8"/>
    <w:rsid w:val="00F6171B"/>
    <w:rsid w:val="00F64808"/>
    <w:rsid w:val="00F733F3"/>
    <w:rsid w:val="00F73719"/>
    <w:rsid w:val="00FA2307"/>
    <w:rsid w:val="00FA2681"/>
    <w:rsid w:val="00FA31FF"/>
    <w:rsid w:val="00FA5769"/>
    <w:rsid w:val="00FA63D3"/>
    <w:rsid w:val="00FA703E"/>
    <w:rsid w:val="00FC2BB6"/>
    <w:rsid w:val="00FC3312"/>
    <w:rsid w:val="00FE0C6F"/>
    <w:rsid w:val="00FE1B74"/>
    <w:rsid w:val="00FF30B0"/>
    <w:rsid w:val="00FF5156"/>
    <w:rsid w:val="00FF5ABB"/>
    <w:rsid w:val="026A6793"/>
    <w:rsid w:val="02761C01"/>
    <w:rsid w:val="02A71EFB"/>
    <w:rsid w:val="02EC757C"/>
    <w:rsid w:val="03251E1B"/>
    <w:rsid w:val="0419340B"/>
    <w:rsid w:val="043C6981"/>
    <w:rsid w:val="05101847"/>
    <w:rsid w:val="0521649E"/>
    <w:rsid w:val="06141CDA"/>
    <w:rsid w:val="06CD3D87"/>
    <w:rsid w:val="07CD4F31"/>
    <w:rsid w:val="082F0B08"/>
    <w:rsid w:val="09675D60"/>
    <w:rsid w:val="0A0D1859"/>
    <w:rsid w:val="0BEA396D"/>
    <w:rsid w:val="0C5C53D8"/>
    <w:rsid w:val="0CD36A02"/>
    <w:rsid w:val="0D0B4BF6"/>
    <w:rsid w:val="0D103696"/>
    <w:rsid w:val="0D76215A"/>
    <w:rsid w:val="0E171D87"/>
    <w:rsid w:val="0E5E7BC7"/>
    <w:rsid w:val="0F180B22"/>
    <w:rsid w:val="100F6EEE"/>
    <w:rsid w:val="10CD28D4"/>
    <w:rsid w:val="11794EB6"/>
    <w:rsid w:val="13594B5B"/>
    <w:rsid w:val="138B36BD"/>
    <w:rsid w:val="13EA14A8"/>
    <w:rsid w:val="143D37AA"/>
    <w:rsid w:val="14503A97"/>
    <w:rsid w:val="15AF7C95"/>
    <w:rsid w:val="160F1B62"/>
    <w:rsid w:val="161D68B6"/>
    <w:rsid w:val="16EB1754"/>
    <w:rsid w:val="194569B7"/>
    <w:rsid w:val="1A3360F5"/>
    <w:rsid w:val="1A5B1EE6"/>
    <w:rsid w:val="1B052D48"/>
    <w:rsid w:val="1B1E203E"/>
    <w:rsid w:val="1B9F1D5A"/>
    <w:rsid w:val="1CC5256A"/>
    <w:rsid w:val="1CD54D5B"/>
    <w:rsid w:val="1E5370F0"/>
    <w:rsid w:val="1E8E1974"/>
    <w:rsid w:val="1F8E09DD"/>
    <w:rsid w:val="21835095"/>
    <w:rsid w:val="24EA3C6B"/>
    <w:rsid w:val="251D7F0E"/>
    <w:rsid w:val="252B19AC"/>
    <w:rsid w:val="280907C6"/>
    <w:rsid w:val="28394513"/>
    <w:rsid w:val="2A2E73A9"/>
    <w:rsid w:val="2B8A02F7"/>
    <w:rsid w:val="2C0E4B5C"/>
    <w:rsid w:val="2CA8455D"/>
    <w:rsid w:val="2CD803F6"/>
    <w:rsid w:val="2CE628C4"/>
    <w:rsid w:val="2E702641"/>
    <w:rsid w:val="2F4023E4"/>
    <w:rsid w:val="2F556020"/>
    <w:rsid w:val="2F6820B2"/>
    <w:rsid w:val="2F847C1A"/>
    <w:rsid w:val="2F9D77D6"/>
    <w:rsid w:val="2FDA06D1"/>
    <w:rsid w:val="338E4110"/>
    <w:rsid w:val="34160F21"/>
    <w:rsid w:val="36A86A1C"/>
    <w:rsid w:val="380C56A4"/>
    <w:rsid w:val="3A166E70"/>
    <w:rsid w:val="3AD9549E"/>
    <w:rsid w:val="3BA220F6"/>
    <w:rsid w:val="3C007F9D"/>
    <w:rsid w:val="3C1F7D14"/>
    <w:rsid w:val="3D7341F8"/>
    <w:rsid w:val="3E604D21"/>
    <w:rsid w:val="3E6D2FDA"/>
    <w:rsid w:val="3FBB4E77"/>
    <w:rsid w:val="3FC07ECD"/>
    <w:rsid w:val="3FE61A18"/>
    <w:rsid w:val="40AA5F93"/>
    <w:rsid w:val="42B64194"/>
    <w:rsid w:val="42FA623D"/>
    <w:rsid w:val="44A63514"/>
    <w:rsid w:val="44B26C0C"/>
    <w:rsid w:val="450D5FDC"/>
    <w:rsid w:val="46A42E7C"/>
    <w:rsid w:val="4938197E"/>
    <w:rsid w:val="4995687A"/>
    <w:rsid w:val="49C41B5C"/>
    <w:rsid w:val="4C1266D7"/>
    <w:rsid w:val="4C6C620E"/>
    <w:rsid w:val="4DCF6D55"/>
    <w:rsid w:val="4F8979E3"/>
    <w:rsid w:val="510F1280"/>
    <w:rsid w:val="51FE44AE"/>
    <w:rsid w:val="52C034A2"/>
    <w:rsid w:val="530D0BAF"/>
    <w:rsid w:val="5384513A"/>
    <w:rsid w:val="54260FC6"/>
    <w:rsid w:val="5450261F"/>
    <w:rsid w:val="5555462D"/>
    <w:rsid w:val="56BD5F9C"/>
    <w:rsid w:val="57140C4C"/>
    <w:rsid w:val="57525685"/>
    <w:rsid w:val="586E6276"/>
    <w:rsid w:val="597A756A"/>
    <w:rsid w:val="5ABD47F6"/>
    <w:rsid w:val="5C352B62"/>
    <w:rsid w:val="5C4C3503"/>
    <w:rsid w:val="5CBB533B"/>
    <w:rsid w:val="5DAE4414"/>
    <w:rsid w:val="5E1C7F59"/>
    <w:rsid w:val="5F9A0B04"/>
    <w:rsid w:val="602F0000"/>
    <w:rsid w:val="61285129"/>
    <w:rsid w:val="62592D02"/>
    <w:rsid w:val="62EF1EA8"/>
    <w:rsid w:val="65094FA5"/>
    <w:rsid w:val="653500AC"/>
    <w:rsid w:val="671A10DE"/>
    <w:rsid w:val="68571F81"/>
    <w:rsid w:val="687723C3"/>
    <w:rsid w:val="6A264F65"/>
    <w:rsid w:val="6AA8432B"/>
    <w:rsid w:val="6AD21006"/>
    <w:rsid w:val="6B416D30"/>
    <w:rsid w:val="6B476B5E"/>
    <w:rsid w:val="6C4F1653"/>
    <w:rsid w:val="6C922F9C"/>
    <w:rsid w:val="6EAA5E70"/>
    <w:rsid w:val="6FEC1A07"/>
    <w:rsid w:val="71980123"/>
    <w:rsid w:val="71BC0A84"/>
    <w:rsid w:val="7353786E"/>
    <w:rsid w:val="735F4EAD"/>
    <w:rsid w:val="73D97DFC"/>
    <w:rsid w:val="74D41F35"/>
    <w:rsid w:val="75640923"/>
    <w:rsid w:val="75A86A02"/>
    <w:rsid w:val="761E536C"/>
    <w:rsid w:val="76547D4C"/>
    <w:rsid w:val="76962364"/>
    <w:rsid w:val="791B21DF"/>
    <w:rsid w:val="7AB6061A"/>
    <w:rsid w:val="7AC36618"/>
    <w:rsid w:val="7C7053AB"/>
    <w:rsid w:val="7C764A16"/>
    <w:rsid w:val="7C7F127E"/>
    <w:rsid w:val="7EB835DA"/>
    <w:rsid w:val="7F2F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0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link w:val="5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9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1">
    <w:name w:val="Strong"/>
    <w:qFormat/>
    <w:uiPriority w:val="22"/>
    <w:rPr>
      <w:b/>
      <w:bCs/>
    </w:rPr>
  </w:style>
  <w:style w:type="character" w:styleId="22">
    <w:name w:val="Emphasis"/>
    <w:qFormat/>
    <w:uiPriority w:val="0"/>
    <w:rPr>
      <w:color w:val="CC0000"/>
    </w:rPr>
  </w:style>
  <w:style w:type="character" w:styleId="23">
    <w:name w:val="Hyperlink"/>
    <w:qFormat/>
    <w:uiPriority w:val="0"/>
    <w:rPr>
      <w:color w:val="0000FF"/>
      <w:u w:val="single"/>
    </w:rPr>
  </w:style>
  <w:style w:type="character" w:styleId="24">
    <w:name w:val="annotation reference"/>
    <w:qFormat/>
    <w:uiPriority w:val="0"/>
    <w:rPr>
      <w:sz w:val="21"/>
      <w:szCs w:val="21"/>
    </w:rPr>
  </w:style>
  <w:style w:type="table" w:styleId="26">
    <w:name w:val="Table Grid"/>
    <w:basedOn w:val="2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7">
    <w:name w:val="样式 首行缩进:  2 字符"/>
    <w:basedOn w:val="1"/>
    <w:link w:val="42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8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9">
    <w:name w:val="1标题一"/>
    <w:basedOn w:val="2"/>
    <w:link w:val="30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0">
    <w:name w:val="1标题一 Char"/>
    <w:link w:val="29"/>
    <w:qFormat/>
    <w:uiPriority w:val="0"/>
  </w:style>
  <w:style w:type="paragraph" w:customStyle="1" w:styleId="31">
    <w:name w:val="2标题二"/>
    <w:basedOn w:val="3"/>
    <w:link w:val="32"/>
    <w:qFormat/>
    <w:uiPriority w:val="0"/>
    <w:pPr>
      <w:numPr>
        <w:ilvl w:val="1"/>
        <w:numId w:val="1"/>
      </w:numPr>
      <w:tabs>
        <w:tab w:val="left" w:pos="425"/>
      </w:tabs>
      <w:spacing w:line="288" w:lineRule="auto"/>
      <w:ind w:right="100" w:rightChars="100"/>
    </w:pPr>
    <w:rPr>
      <w:sz w:val="30"/>
    </w:rPr>
  </w:style>
  <w:style w:type="character" w:customStyle="1" w:styleId="32">
    <w:name w:val="2标题二 Char"/>
    <w:link w:val="31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3">
    <w:name w:val="3标题三"/>
    <w:basedOn w:val="4"/>
    <w:link w:val="34"/>
    <w:qFormat/>
    <w:uiPriority w:val="0"/>
    <w:pPr>
      <w:numPr>
        <w:ilvl w:val="2"/>
        <w:numId w:val="1"/>
      </w:numPr>
      <w:tabs>
        <w:tab w:val="left" w:pos="425"/>
      </w:tabs>
      <w:spacing w:line="288" w:lineRule="auto"/>
      <w:ind w:right="100" w:rightChars="100"/>
    </w:pPr>
    <w:rPr>
      <w:sz w:val="24"/>
    </w:rPr>
  </w:style>
  <w:style w:type="character" w:customStyle="1" w:styleId="34">
    <w:name w:val="3标题三 Char"/>
    <w:link w:val="33"/>
    <w:qFormat/>
    <w:uiPriority w:val="0"/>
    <w:rPr>
      <w:b/>
      <w:bCs/>
      <w:kern w:val="2"/>
      <w:sz w:val="24"/>
      <w:szCs w:val="32"/>
    </w:rPr>
  </w:style>
  <w:style w:type="paragraph" w:customStyle="1" w:styleId="35">
    <w:name w:val="5编号正文"/>
    <w:basedOn w:val="27"/>
    <w:link w:val="36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6">
    <w:name w:val="5编号正文 Char"/>
    <w:link w:val="35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7">
    <w:name w:val="4正文"/>
    <w:basedOn w:val="27"/>
    <w:link w:val="38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8">
    <w:name w:val="4正文 Char"/>
    <w:link w:val="37"/>
    <w:qFormat/>
    <w:uiPriority w:val="0"/>
    <w:rPr>
      <w:rFonts w:ascii="Courier New" w:cs="Courier New"/>
      <w:kern w:val="2"/>
      <w:sz w:val="21"/>
    </w:rPr>
  </w:style>
  <w:style w:type="character" w:customStyle="1" w:styleId="39">
    <w:name w:val="标题 1 Char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0">
    <w:name w:val="标题 2 Char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1">
    <w:name w:val="标题 3 Char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2">
    <w:name w:val="样式 首行缩进:  2 字符 Char"/>
    <w:link w:val="27"/>
    <w:qFormat/>
    <w:uiPriority w:val="0"/>
    <w:rPr>
      <w:rFonts w:cs="宋体"/>
      <w:kern w:val="2"/>
      <w:sz w:val="21"/>
    </w:rPr>
  </w:style>
  <w:style w:type="paragraph" w:customStyle="1" w:styleId="43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4">
    <w:name w:val="coder"/>
    <w:basedOn w:val="1"/>
    <w:link w:val="45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5">
    <w:name w:val="coder Char"/>
    <w:basedOn w:val="20"/>
    <w:link w:val="44"/>
    <w:qFormat/>
    <w:uiPriority w:val="0"/>
    <w:rPr>
      <w:sz w:val="18"/>
      <w:shd w:val="clear" w:color="auto" w:fill="D9D9D9"/>
    </w:rPr>
  </w:style>
  <w:style w:type="paragraph" w:customStyle="1" w:styleId="46">
    <w:name w:val="列出段落1"/>
    <w:basedOn w:val="1"/>
    <w:qFormat/>
    <w:uiPriority w:val="99"/>
    <w:pPr>
      <w:ind w:firstLine="420" w:firstLineChars="200"/>
    </w:pPr>
  </w:style>
  <w:style w:type="paragraph" w:customStyle="1" w:styleId="47">
    <w:name w:val="我的正文"/>
    <w:basedOn w:val="1"/>
    <w:qFormat/>
    <w:uiPriority w:val="0"/>
    <w:pPr>
      <w:spacing w:line="360" w:lineRule="auto"/>
      <w:ind w:firstLine="200" w:firstLineChars="200"/>
    </w:pPr>
    <w:rPr>
      <w:sz w:val="24"/>
      <w:lang w:val="zh-CN"/>
    </w:rPr>
  </w:style>
  <w:style w:type="character" w:customStyle="1" w:styleId="48">
    <w:name w:val="apple-converted-space"/>
    <w:basedOn w:val="20"/>
    <w:qFormat/>
    <w:uiPriority w:val="0"/>
  </w:style>
  <w:style w:type="character" w:customStyle="1" w:styleId="49">
    <w:name w:val="pre"/>
    <w:basedOn w:val="20"/>
    <w:qFormat/>
    <w:uiPriority w:val="0"/>
  </w:style>
  <w:style w:type="character" w:customStyle="1" w:styleId="50">
    <w:name w:val="HTML 预设格式 Char"/>
    <w:basedOn w:val="20"/>
    <w:link w:val="18"/>
    <w:qFormat/>
    <w:uiPriority w:val="99"/>
    <w:rPr>
      <w:rFonts w:ascii="宋体" w:hAnsi="宋体" w:cs="宋体"/>
      <w:sz w:val="24"/>
      <w:szCs w:val="24"/>
    </w:rPr>
  </w:style>
  <w:style w:type="character" w:customStyle="1" w:styleId="51">
    <w:name w:val="4正文 Char Char"/>
    <w:qFormat/>
    <w:uiPriority w:val="0"/>
    <w:rPr>
      <w:rFonts w:ascii="Courier New" w:cs="Courier New"/>
      <w:kern w:val="2"/>
      <w:sz w:val="21"/>
    </w:rPr>
  </w:style>
  <w:style w:type="character" w:customStyle="1" w:styleId="52">
    <w:name w:val="string2"/>
    <w:basedOn w:val="20"/>
    <w:qFormat/>
    <w:uiPriority w:val="0"/>
    <w:rPr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Company>itcast</Company>
  <Pages>19</Pages>
  <Words>3019</Words>
  <Characters>9018</Characters>
  <Lines>75</Lines>
  <Paragraphs>24</Paragraphs>
  <TotalTime>394</TotalTime>
  <ScaleCrop>false</ScaleCrop>
  <LinksUpToDate>false</LinksUpToDate>
  <CharactersWithSpaces>12013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2017-05-07T16:42:00Z</dcterms:created>
  <dc:creator>Administrator</dc:creator>
  <dc:description>源码时代PHP;</dc:description>
  <cp:keywords>源码时代PHP</cp:keywords>
  <cp:lastModifiedBy>Administrator</cp:lastModifiedBy>
  <cp:lastPrinted>2411-12-31T15:59:00Z</cp:lastPrinted>
  <dcterms:modified xsi:type="dcterms:W3CDTF">2018-09-22T08:21:21Z</dcterms:modified>
  <dc:subject>源代码教育PHP;</dc:subject>
  <dc:title>源码时代PHP;</dc:title>
  <cp:revision>204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